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0"/>
        <w:rPr>
          <w:b/>
          <w:bCs/>
          <w:color w:val="auto"/>
          <w:kern w:val="36"/>
          <w:sz w:val="48"/>
          <w:szCs w:val="48"/>
          <w:lang w:val="ru-RU" w:eastAsia="ru-RU"/>
        </w:rPr>
      </w:pPr>
      <w:r w:rsidRPr="00833D13">
        <w:rPr>
          <w:b/>
          <w:bCs/>
          <w:color w:val="auto"/>
          <w:kern w:val="36"/>
          <w:sz w:val="48"/>
          <w:szCs w:val="48"/>
          <w:lang w:val="ru-RU" w:eastAsia="ru-RU"/>
        </w:rPr>
        <w:t>1. Основная идея проекта</w:t>
      </w:r>
    </w:p>
    <w:p w:rsidR="00833D13" w:rsidRPr="00833D13" w:rsidRDefault="00833D13" w:rsidP="00F52153">
      <w:pPr>
        <w:rPr>
          <w:lang w:val="ru-RU" w:eastAsia="ru-RU"/>
        </w:rPr>
      </w:pPr>
      <w:r>
        <w:rPr>
          <w:lang w:val="ru-RU" w:eastAsia="ru-RU"/>
        </w:rPr>
        <w:t>Разрабатываемая система</w:t>
      </w:r>
      <w:r w:rsidRPr="00833D13">
        <w:rPr>
          <w:lang w:val="ru-RU" w:eastAsia="ru-RU"/>
        </w:rPr>
        <w:t>:</w:t>
      </w:r>
    </w:p>
    <w:p w:rsidR="00833D13" w:rsidRPr="005C7861" w:rsidRDefault="00833D13" w:rsidP="00F52153">
      <w:pPr>
        <w:rPr>
          <w:lang w:val="ru-RU"/>
        </w:rPr>
      </w:pPr>
      <w:r w:rsidRPr="005C7861">
        <w:rPr>
          <w:lang w:val="ru-RU"/>
        </w:rPr>
        <w:t>Информационная</w:t>
      </w:r>
      <w:r w:rsidR="005C7861" w:rsidRPr="005C7861">
        <w:rPr>
          <w:lang w:val="ru-RU"/>
        </w:rPr>
        <w:t xml:space="preserve"> </w:t>
      </w:r>
      <w:r w:rsidRPr="005C7861">
        <w:rPr>
          <w:lang w:val="ru-RU"/>
        </w:rPr>
        <w:t>система (веб + мобильный модуль) для автоматизации учёта и управления запасами в розничной сети «</w:t>
      </w:r>
      <w:proofErr w:type="spellStart"/>
      <w:r w:rsidRPr="005C7861">
        <w:rPr>
          <w:lang w:val="ru-RU"/>
        </w:rPr>
        <w:t>МегаМаркет</w:t>
      </w:r>
      <w:proofErr w:type="spellEnd"/>
      <w:r w:rsidRPr="005C7861">
        <w:rPr>
          <w:lang w:val="ru-RU"/>
        </w:rPr>
        <w:t>». Система поддерживает</w:t>
      </w:r>
      <w:r w:rsidR="005C7861" w:rsidRPr="005C7861">
        <w:rPr>
          <w:lang w:val="ru-RU"/>
        </w:rPr>
        <w:t xml:space="preserve"> </w:t>
      </w:r>
      <w:r w:rsidRPr="005C7861">
        <w:rPr>
          <w:lang w:val="ru-RU"/>
        </w:rPr>
        <w:t>учёт товаров на складах и в филиалах, прогнозирование спроса, автоматизацию заказов у поставщиков, перемещения между филиалами, аналитические отчёты и интеграцию с кассовыми/</w:t>
      </w:r>
      <w:r w:rsidRPr="0037260E">
        <w:t>ERP</w:t>
      </w:r>
      <w:r w:rsidRPr="005C7861">
        <w:rPr>
          <w:lang w:val="ru-RU"/>
        </w:rPr>
        <w:t>-системами.</w:t>
      </w:r>
    </w:p>
    <w:p w:rsidR="00833D13" w:rsidRPr="00833D13" w:rsidRDefault="00833D13" w:rsidP="00F52153">
      <w:pPr>
        <w:rPr>
          <w:lang w:val="ru-RU" w:eastAsia="ru-RU"/>
        </w:rPr>
      </w:pPr>
      <w:r w:rsidRPr="00833D13">
        <w:rPr>
          <w:lang w:val="ru-RU" w:eastAsia="ru-RU"/>
        </w:rPr>
        <w:t>Какие проблемы решает:</w:t>
      </w:r>
    </w:p>
    <w:p w:rsidR="00833D13" w:rsidRPr="005C7861" w:rsidRDefault="00833D13" w:rsidP="00F52153">
      <w:pPr>
        <w:pStyle w:val="3"/>
        <w:rPr>
          <w:lang w:val="ru-RU"/>
        </w:rPr>
      </w:pPr>
      <w:r w:rsidRPr="005C7861">
        <w:rPr>
          <w:lang w:val="ru-RU"/>
        </w:rPr>
        <w:t>Слишком</w:t>
      </w:r>
      <w:r w:rsidR="005C7861" w:rsidRPr="005C7861">
        <w:rPr>
          <w:lang w:val="ru-RU"/>
        </w:rPr>
        <w:t xml:space="preserve"> </w:t>
      </w:r>
      <w:r w:rsidRPr="005C7861">
        <w:rPr>
          <w:lang w:val="ru-RU"/>
        </w:rPr>
        <w:t>высокие запасы и связанные с этим издержки (складские расходы, замороженный капитал).</w:t>
      </w:r>
    </w:p>
    <w:p w:rsidR="00833D13" w:rsidRPr="005C7861" w:rsidRDefault="00833D13" w:rsidP="00F52153">
      <w:pPr>
        <w:pStyle w:val="3"/>
        <w:rPr>
          <w:lang w:val="ru-RU"/>
        </w:rPr>
      </w:pPr>
      <w:r w:rsidRPr="005C7861">
        <w:rPr>
          <w:lang w:val="ru-RU"/>
        </w:rPr>
        <w:t>Частые острые</w:t>
      </w:r>
      <w:r w:rsidR="005C7861" w:rsidRPr="005C7861">
        <w:rPr>
          <w:lang w:val="ru-RU"/>
        </w:rPr>
        <w:t xml:space="preserve"> </w:t>
      </w:r>
      <w:r w:rsidRPr="005C7861">
        <w:rPr>
          <w:lang w:val="ru-RU"/>
        </w:rPr>
        <w:t>дефициты товара на полках (</w:t>
      </w:r>
      <w:r w:rsidRPr="00F52153">
        <w:t>out</w:t>
      </w:r>
      <w:r w:rsidRPr="005C7861">
        <w:rPr>
          <w:lang w:val="ru-RU"/>
        </w:rPr>
        <w:t>-</w:t>
      </w:r>
      <w:r w:rsidRPr="00F52153">
        <w:t>of</w:t>
      </w:r>
      <w:r w:rsidRPr="005C7861">
        <w:rPr>
          <w:lang w:val="ru-RU"/>
        </w:rPr>
        <w:t>-</w:t>
      </w:r>
      <w:r w:rsidRPr="00F52153">
        <w:t>stock</w:t>
      </w:r>
      <w:r w:rsidRPr="005C7861">
        <w:rPr>
          <w:lang w:val="ru-RU"/>
        </w:rPr>
        <w:t>).</w:t>
      </w:r>
    </w:p>
    <w:p w:rsidR="00833D13" w:rsidRPr="005C7861" w:rsidRDefault="00833D13" w:rsidP="00F52153">
      <w:pPr>
        <w:pStyle w:val="3"/>
        <w:rPr>
          <w:lang w:val="ru-RU"/>
        </w:rPr>
      </w:pPr>
      <w:r w:rsidRPr="005C7861">
        <w:rPr>
          <w:lang w:val="ru-RU"/>
        </w:rPr>
        <w:t>Ручное формирование</w:t>
      </w:r>
      <w:r w:rsidR="005C7861" w:rsidRPr="005C7861">
        <w:rPr>
          <w:lang w:val="ru-RU"/>
        </w:rPr>
        <w:t xml:space="preserve"> </w:t>
      </w:r>
      <w:r w:rsidRPr="005C7861">
        <w:rPr>
          <w:lang w:val="ru-RU"/>
        </w:rPr>
        <w:t>заказов и ошибки при пересчёте остатков.</w:t>
      </w:r>
    </w:p>
    <w:p w:rsidR="00833D13" w:rsidRPr="005C7861" w:rsidRDefault="00833D13" w:rsidP="00F52153">
      <w:pPr>
        <w:pStyle w:val="3"/>
        <w:rPr>
          <w:lang w:val="ru-RU"/>
        </w:rPr>
      </w:pPr>
      <w:r w:rsidRPr="005C7861">
        <w:rPr>
          <w:lang w:val="ru-RU"/>
        </w:rPr>
        <w:t>Отсутствие прозрачных</w:t>
      </w:r>
      <w:r w:rsidR="005C7861" w:rsidRPr="005C7861">
        <w:rPr>
          <w:lang w:val="ru-RU"/>
        </w:rPr>
        <w:t xml:space="preserve"> </w:t>
      </w:r>
      <w:r w:rsidRPr="005C7861">
        <w:rPr>
          <w:lang w:val="ru-RU"/>
        </w:rPr>
        <w:t>данных о движении между филиалами.</w:t>
      </w:r>
    </w:p>
    <w:p w:rsidR="00833D13" w:rsidRPr="005C7861" w:rsidRDefault="00833D13" w:rsidP="00F52153">
      <w:pPr>
        <w:pStyle w:val="3"/>
        <w:rPr>
          <w:lang w:val="ru-RU"/>
        </w:rPr>
      </w:pPr>
      <w:r w:rsidRPr="005C7861">
        <w:rPr>
          <w:lang w:val="ru-RU"/>
        </w:rPr>
        <w:t>Низкая точность планирования</w:t>
      </w:r>
      <w:r w:rsidR="005C7861" w:rsidRPr="005C7861">
        <w:rPr>
          <w:lang w:val="ru-RU"/>
        </w:rPr>
        <w:t xml:space="preserve"> </w:t>
      </w:r>
      <w:r w:rsidRPr="005C7861">
        <w:rPr>
          <w:lang w:val="ru-RU"/>
        </w:rPr>
        <w:t>из-за отсутствия прогнозирования спроса.</w:t>
      </w:r>
    </w:p>
    <w:p w:rsidR="00833D13" w:rsidRPr="00833D13" w:rsidRDefault="00833D13" w:rsidP="00F52153">
      <w:pPr>
        <w:rPr>
          <w:lang w:val="ru-RU" w:eastAsia="ru-RU"/>
        </w:rPr>
      </w:pPr>
      <w:r w:rsidRPr="00833D13">
        <w:rPr>
          <w:lang w:val="ru-RU" w:eastAsia="ru-RU"/>
        </w:rPr>
        <w:t>Целевая аудитория:</w:t>
      </w:r>
    </w:p>
    <w:p w:rsidR="00833D13" w:rsidRPr="005C7861" w:rsidRDefault="00833D13" w:rsidP="00F52153">
      <w:pPr>
        <w:pStyle w:val="3"/>
        <w:rPr>
          <w:lang w:val="ru-RU"/>
        </w:rPr>
      </w:pPr>
      <w:r w:rsidRPr="005C7861">
        <w:rPr>
          <w:lang w:val="ru-RU"/>
        </w:rPr>
        <w:t>Оперативный персонал магазинов</w:t>
      </w:r>
      <w:r w:rsidR="005C7861" w:rsidRPr="005C7861">
        <w:rPr>
          <w:lang w:val="ru-RU"/>
        </w:rPr>
        <w:t xml:space="preserve"> </w:t>
      </w:r>
      <w:r w:rsidRPr="005C7861">
        <w:rPr>
          <w:lang w:val="ru-RU"/>
        </w:rPr>
        <w:t>(кладовщики, менеджеры филиалов).</w:t>
      </w:r>
    </w:p>
    <w:p w:rsidR="00833D13" w:rsidRPr="00F52153" w:rsidRDefault="005C7861" w:rsidP="00F52153">
      <w:pPr>
        <w:pStyle w:val="3"/>
      </w:pPr>
      <w:proofErr w:type="spellStart"/>
      <w:r>
        <w:t>C</w:t>
      </w:r>
      <w:r w:rsidR="00833D13" w:rsidRPr="00F52153">
        <w:t>лужба</w:t>
      </w:r>
      <w:proofErr w:type="spellEnd"/>
      <w:r>
        <w:t xml:space="preserve"> </w:t>
      </w:r>
      <w:proofErr w:type="spellStart"/>
      <w:r w:rsidR="00833D13" w:rsidRPr="00F52153">
        <w:t>закупок</w:t>
      </w:r>
      <w:proofErr w:type="spellEnd"/>
      <w:r>
        <w:t xml:space="preserve"> </w:t>
      </w:r>
      <w:r w:rsidR="00833D13" w:rsidRPr="00F52153">
        <w:t>/</w:t>
      </w:r>
      <w:r>
        <w:t xml:space="preserve"> </w:t>
      </w:r>
      <w:r w:rsidR="00833D13" w:rsidRPr="00F52153">
        <w:t>category managers.</w:t>
      </w:r>
    </w:p>
    <w:p w:rsidR="00833D13" w:rsidRPr="005C7861" w:rsidRDefault="00833D13" w:rsidP="00F52153">
      <w:pPr>
        <w:pStyle w:val="3"/>
        <w:rPr>
          <w:lang w:val="ru-RU"/>
        </w:rPr>
      </w:pPr>
      <w:r w:rsidRPr="005C7861">
        <w:rPr>
          <w:lang w:val="ru-RU"/>
        </w:rPr>
        <w:t>Логистика</w:t>
      </w:r>
      <w:r w:rsidR="005C7861" w:rsidRPr="005C7861">
        <w:rPr>
          <w:lang w:val="ru-RU"/>
        </w:rPr>
        <w:t xml:space="preserve"> </w:t>
      </w:r>
      <w:r w:rsidRPr="005C7861">
        <w:rPr>
          <w:lang w:val="ru-RU"/>
        </w:rPr>
        <w:t>(координаторы перемещений между складами).</w:t>
      </w:r>
    </w:p>
    <w:p w:rsidR="00833D13" w:rsidRPr="005C7861" w:rsidRDefault="00833D13" w:rsidP="00F52153">
      <w:pPr>
        <w:pStyle w:val="3"/>
        <w:rPr>
          <w:lang w:val="ru-RU"/>
        </w:rPr>
      </w:pPr>
      <w:r w:rsidRPr="005C7861">
        <w:rPr>
          <w:lang w:val="ru-RU"/>
        </w:rPr>
        <w:t>Руководство</w:t>
      </w:r>
      <w:r w:rsidR="005C7861" w:rsidRPr="005C7861">
        <w:rPr>
          <w:lang w:val="ru-RU"/>
        </w:rPr>
        <w:t xml:space="preserve"> </w:t>
      </w:r>
      <w:r w:rsidRPr="005C7861">
        <w:rPr>
          <w:lang w:val="ru-RU"/>
        </w:rPr>
        <w:t xml:space="preserve">и аналитики (отдел </w:t>
      </w:r>
      <w:r w:rsidRPr="00F52153">
        <w:t>BI</w:t>
      </w:r>
      <w:r w:rsidRPr="005C7861">
        <w:rPr>
          <w:lang w:val="ru-RU"/>
        </w:rPr>
        <w:t>).</w:t>
      </w:r>
    </w:p>
    <w:p w:rsidR="00833D13" w:rsidRPr="005C7861" w:rsidRDefault="00833D13" w:rsidP="00F52153">
      <w:pPr>
        <w:pStyle w:val="3"/>
        <w:rPr>
          <w:lang w:val="ru-RU"/>
        </w:rPr>
      </w:pPr>
      <w:r w:rsidRPr="00F52153">
        <w:t>IT</w:t>
      </w:r>
      <w:r w:rsidRPr="005C7861">
        <w:rPr>
          <w:lang w:val="ru-RU"/>
        </w:rPr>
        <w:t>/интеграторы</w:t>
      </w:r>
      <w:r w:rsidR="005C7861" w:rsidRPr="005C7861">
        <w:rPr>
          <w:lang w:val="ru-RU"/>
        </w:rPr>
        <w:t xml:space="preserve"> </w:t>
      </w:r>
      <w:r w:rsidRPr="005C7861">
        <w:rPr>
          <w:lang w:val="ru-RU"/>
        </w:rPr>
        <w:t>(для настройки интеграций с 1</w:t>
      </w:r>
      <w:r w:rsidRPr="00F52153">
        <w:t>C</w:t>
      </w:r>
      <w:r w:rsidRPr="005C7861">
        <w:rPr>
          <w:lang w:val="ru-RU"/>
        </w:rPr>
        <w:t>/</w:t>
      </w:r>
      <w:r w:rsidRPr="00F52153">
        <w:t>ERP</w:t>
      </w:r>
      <w:r w:rsidRPr="005C7861">
        <w:rPr>
          <w:lang w:val="ru-RU"/>
        </w:rPr>
        <w:t>/кассами).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Роли и задачи в системе (пример):</w:t>
      </w:r>
    </w:p>
    <w:p w:rsidR="00833D13" w:rsidRPr="00833D13" w:rsidRDefault="00833D13" w:rsidP="00833D1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Администратор системы — настройка справочников, управление пользователями, права.</w:t>
      </w:r>
    </w:p>
    <w:p w:rsidR="00833D13" w:rsidRPr="00833D13" w:rsidRDefault="00833D13" w:rsidP="00833D1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Кладовщик / Оператор склада — приём/отгрузка, инвентаризация, перемещения.</w:t>
      </w:r>
    </w:p>
    <w:p w:rsidR="00833D13" w:rsidRPr="00833D13" w:rsidRDefault="00833D13" w:rsidP="00833D1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Менеджер по закупкам — формирование и утверждение закупок, подбор поставщиков.</w:t>
      </w:r>
    </w:p>
    <w:p w:rsidR="00833D13" w:rsidRPr="00833D13" w:rsidRDefault="00833D13" w:rsidP="00833D1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Аналитик / Руководитель филиала — мониторинг остатков, отчёты, KPI.</w:t>
      </w:r>
    </w:p>
    <w:p w:rsidR="00833D13" w:rsidRPr="00833D13" w:rsidRDefault="00833D13" w:rsidP="00833D1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Система/Интеграция (машинная роль) — обмен данными с POS/ERP/поставщиками.</w:t>
      </w:r>
    </w:p>
    <w:p w:rsidR="00833D13" w:rsidRPr="00833D13" w:rsidRDefault="0033674F" w:rsidP="00833D13">
      <w:pPr>
        <w:spacing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  <w:r w:rsidRPr="0033674F">
        <w:rPr>
          <w:noProof/>
          <w:color w:val="auto"/>
          <w:sz w:val="24"/>
          <w:szCs w:val="24"/>
          <w:lang w:val="ru-RU" w:eastAsia="ru-RU"/>
          <w14:ligatures w14:val="standardContextual"/>
        </w:rPr>
      </w:r>
      <w:r w:rsidR="0033674F" w:rsidRPr="0033674F">
        <w:rPr>
          <w:noProof/>
          <w:color w:val="auto"/>
          <w:sz w:val="24"/>
          <w:szCs w:val="24"/>
          <w:lang w:val="ru-RU" w:eastAsia="ru-RU"/>
          <w14:ligatures w14:val="standardContextual"/>
        </w:rPr>
        <w:pict>
          <v:rect id="_x0000_i1084" alt="" style="width:467.75pt;height:.05pt;mso-width-percent:0;mso-height-percent:0;mso-width-percent:0;mso-height-percent:0" o:hralign="center" o:hrstd="t" o:hr="t" fillcolor="#a0a0a0" stroked="f"/>
        </w:pic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0"/>
        <w:rPr>
          <w:b/>
          <w:bCs/>
          <w:color w:val="auto"/>
          <w:kern w:val="36"/>
          <w:sz w:val="48"/>
          <w:szCs w:val="48"/>
          <w:lang w:val="ru-RU" w:eastAsia="ru-RU"/>
        </w:rPr>
      </w:pPr>
      <w:r w:rsidRPr="00833D13">
        <w:rPr>
          <w:b/>
          <w:bCs/>
          <w:color w:val="auto"/>
          <w:kern w:val="36"/>
          <w:sz w:val="48"/>
          <w:szCs w:val="48"/>
          <w:lang w:val="ru-RU" w:eastAsia="ru-RU"/>
        </w:rPr>
        <w:t>2. Анализ требований к проекту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2.1. Нефункциональные требования</w:t>
      </w:r>
    </w:p>
    <w:p w:rsidR="00833D13" w:rsidRPr="00833D13" w:rsidRDefault="00833D13" w:rsidP="00833D1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lastRenderedPageBreak/>
        <w:t>Доступность: 99.5% SLA для веб-интерфейса; возможность оффлайн-работы мобильного приложения в филиалах с синхронизацией.</w:t>
      </w:r>
    </w:p>
    <w:p w:rsidR="00833D13" w:rsidRPr="00833D13" w:rsidRDefault="00833D13" w:rsidP="00833D1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Масштабируемость: поддержка десятков филиалов и сотен тысяч товарных позиций.</w:t>
      </w:r>
    </w:p>
    <w:p w:rsidR="00833D13" w:rsidRPr="00833D13" w:rsidRDefault="00833D13" w:rsidP="00833D1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Производительность: отклик UI </w:t>
      </w:r>
      <w:proofErr w:type="gramStart"/>
      <w:r w:rsidRPr="00833D13">
        <w:rPr>
          <w:color w:val="auto"/>
          <w:sz w:val="24"/>
          <w:szCs w:val="24"/>
          <w:lang w:val="ru-RU" w:eastAsia="ru-RU"/>
        </w:rPr>
        <w:t>&lt; 1</w:t>
      </w:r>
      <w:proofErr w:type="gramEnd"/>
      <w:r w:rsidRPr="00833D13">
        <w:rPr>
          <w:color w:val="auto"/>
          <w:sz w:val="24"/>
          <w:szCs w:val="24"/>
          <w:lang w:val="ru-RU" w:eastAsia="ru-RU"/>
        </w:rPr>
        <w:t>,5 с для основных операций; отчёты — до 10 с.</w:t>
      </w:r>
    </w:p>
    <w:p w:rsidR="00833D13" w:rsidRPr="00833D13" w:rsidRDefault="00833D13" w:rsidP="00833D1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Безопасность: аутентификация, RBAC, шифрование данных в покое и при передаче.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2.2. Функциональные требования (основные)</w:t>
      </w:r>
    </w:p>
    <w:p w:rsidR="00833D13" w:rsidRPr="00833D13" w:rsidRDefault="00833D13" w:rsidP="00833D1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Учёт товаров: карточки товара, серийные номера/сроки годности, партии.</w:t>
      </w:r>
    </w:p>
    <w:p w:rsidR="00833D13" w:rsidRPr="00833D13" w:rsidRDefault="00833D13" w:rsidP="00833D1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Приём/Расход/Перемещения: операции прихода, расхода, внутренние перемещения между филиалами и складами.</w:t>
      </w:r>
    </w:p>
    <w:p w:rsidR="00833D13" w:rsidRPr="00833D13" w:rsidRDefault="00833D13" w:rsidP="00833D1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Инвентаризация: разовые и плановые инвентаризации, сопоставление факта и учёта, списания.</w:t>
      </w:r>
    </w:p>
    <w:p w:rsidR="00833D13" w:rsidRPr="00833D13" w:rsidRDefault="00833D13" w:rsidP="00833D1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Управление закупками: формирование заказов поставщикам (ручное/авто), снижение/увеличение заказов по правилам.</w:t>
      </w:r>
    </w:p>
    <w:p w:rsidR="00833D13" w:rsidRPr="00833D13" w:rsidRDefault="00833D13" w:rsidP="00833D1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Прогнозирование спроса: модель прогнозирования для каждой SKU/филиала; рекомендации по заказу.</w:t>
      </w:r>
    </w:p>
    <w:p w:rsidR="00833D13" w:rsidRPr="00833D13" w:rsidRDefault="00833D13" w:rsidP="00833D1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Автоматические уровни пополнения: MOQ,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min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/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max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/ROP (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reorder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point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),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safety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stock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,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lead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time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.</w:t>
      </w:r>
    </w:p>
    <w:p w:rsidR="00833D13" w:rsidRPr="00833D13" w:rsidRDefault="00833D13" w:rsidP="00833D1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Планирование поставок и контроль исполнения: статусы заказов, сроки, уведомления.</w:t>
      </w:r>
    </w:p>
    <w:p w:rsidR="00833D13" w:rsidRPr="00833D13" w:rsidRDefault="00833D13" w:rsidP="00833D1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Отчёты и дашборды: обороты, оборачиваемость, стареющие товары, точность прогноза,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fill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rate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,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out-of-stock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incidents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.</w:t>
      </w:r>
    </w:p>
    <w:p w:rsidR="00833D13" w:rsidRPr="00833D13" w:rsidRDefault="00833D13" w:rsidP="00833D1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Интеграции: POS/кассы, ERP (например 1С), поставщики (эл. заказы), WMS/логистика, бухгалтерия.</w:t>
      </w:r>
    </w:p>
    <w:p w:rsidR="00833D13" w:rsidRPr="00833D13" w:rsidRDefault="00833D13" w:rsidP="00833D1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Пользовательские уведомления и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workflow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: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алерты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по дефициту, подтверждение заказов, согласования.</w:t>
      </w:r>
    </w:p>
    <w:p w:rsidR="00833D13" w:rsidRPr="00833D13" w:rsidRDefault="00833D13" w:rsidP="00833D1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Аудит и логирование всех операций.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2.3. Сценарии использования (</w:t>
      </w:r>
      <w:proofErr w:type="spellStart"/>
      <w:r w:rsidRPr="00833D13">
        <w:rPr>
          <w:b/>
          <w:bCs/>
          <w:color w:val="auto"/>
          <w:sz w:val="36"/>
          <w:szCs w:val="36"/>
          <w:lang w:val="ru-RU" w:eastAsia="ru-RU"/>
        </w:rPr>
        <w:t>user</w:t>
      </w:r>
      <w:proofErr w:type="spellEnd"/>
      <w:r w:rsidRPr="00833D13">
        <w:rPr>
          <w:b/>
          <w:bCs/>
          <w:color w:val="auto"/>
          <w:sz w:val="36"/>
          <w:szCs w:val="36"/>
          <w:lang w:val="ru-RU" w:eastAsia="ru-RU"/>
        </w:rPr>
        <w:t xml:space="preserve"> </w:t>
      </w:r>
      <w:proofErr w:type="spellStart"/>
      <w:r w:rsidRPr="00833D13">
        <w:rPr>
          <w:b/>
          <w:bCs/>
          <w:color w:val="auto"/>
          <w:sz w:val="36"/>
          <w:szCs w:val="36"/>
          <w:lang w:val="ru-RU" w:eastAsia="ru-RU"/>
        </w:rPr>
        <w:t>stories</w:t>
      </w:r>
      <w:proofErr w:type="spellEnd"/>
      <w:r w:rsidRPr="00833D13">
        <w:rPr>
          <w:b/>
          <w:bCs/>
          <w:color w:val="auto"/>
          <w:sz w:val="36"/>
          <w:szCs w:val="36"/>
          <w:lang w:val="ru-RU" w:eastAsia="ru-RU"/>
        </w:rPr>
        <w:t>)</w:t>
      </w:r>
    </w:p>
    <w:p w:rsidR="00833D13" w:rsidRPr="00833D13" w:rsidRDefault="00833D13" w:rsidP="00833D1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Как менеджер по закупкам, я хочу получать автоматические рекомендации по заказу для SKU с учётом прогноза и остатка.</w:t>
      </w:r>
    </w:p>
    <w:p w:rsidR="00833D13" w:rsidRPr="00833D13" w:rsidRDefault="00833D13" w:rsidP="00833D1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Как кладовщик, я хочу быстро оформить приход партии с указанием срока годности.</w:t>
      </w:r>
    </w:p>
    <w:p w:rsidR="00833D13" w:rsidRPr="00833D13" w:rsidRDefault="00833D13" w:rsidP="00833D1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Как директор филиала, я хочу видеть KPI по товарообороту и % недостающих товаров.</w:t>
      </w:r>
    </w:p>
    <w:p w:rsidR="00833D13" w:rsidRPr="00833D13" w:rsidRDefault="0033674F" w:rsidP="00833D13">
      <w:pPr>
        <w:spacing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  <w:r w:rsidRPr="0033674F">
        <w:rPr>
          <w:noProof/>
          <w:color w:val="auto"/>
          <w:sz w:val="24"/>
          <w:szCs w:val="24"/>
          <w:lang w:val="ru-RU" w:eastAsia="ru-RU"/>
          <w14:ligatures w14:val="standardContextual"/>
        </w:rPr>
      </w:r>
      <w:r w:rsidR="0033674F" w:rsidRPr="0033674F">
        <w:rPr>
          <w:noProof/>
          <w:color w:val="auto"/>
          <w:sz w:val="24"/>
          <w:szCs w:val="24"/>
          <w:lang w:val="ru-RU" w:eastAsia="ru-RU"/>
          <w14:ligatures w14:val="standardContextual"/>
        </w:rPr>
        <w:pict>
          <v:rect id="_x0000_i1083" alt="" style="width:467.75pt;height:.05pt;mso-width-percent:0;mso-height-percent:0;mso-width-percent:0;mso-height-percent:0" o:hralign="center" o:hrstd="t" o:hr="t" fillcolor="#a0a0a0" stroked="f"/>
        </w:pic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0"/>
        <w:rPr>
          <w:b/>
          <w:bCs/>
          <w:color w:val="auto"/>
          <w:kern w:val="36"/>
          <w:sz w:val="48"/>
          <w:szCs w:val="48"/>
          <w:lang w:eastAsia="ru-RU"/>
        </w:rPr>
      </w:pPr>
      <w:r w:rsidRPr="00833D13">
        <w:rPr>
          <w:b/>
          <w:bCs/>
          <w:color w:val="auto"/>
          <w:kern w:val="36"/>
          <w:sz w:val="48"/>
          <w:szCs w:val="48"/>
          <w:lang w:val="ru-RU" w:eastAsia="ru-RU"/>
        </w:rPr>
        <w:t>3. Архитектура проекта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3.1. Компоненты системы</w:t>
      </w:r>
    </w:p>
    <w:p w:rsidR="00833D13" w:rsidRPr="00833D13" w:rsidRDefault="00833D13" w:rsidP="00833D1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Веб-приложение (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Frontend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) — админ-панель, дашборды, отчёты (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React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/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Vue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).</w:t>
      </w:r>
    </w:p>
    <w:p w:rsidR="00833D13" w:rsidRPr="00833D13" w:rsidRDefault="00833D13" w:rsidP="00833D1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Мобильный клиент —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iOS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для кладовщиков.</w:t>
      </w:r>
    </w:p>
    <w:p w:rsidR="00833D13" w:rsidRPr="00833D13" w:rsidRDefault="00833D13" w:rsidP="00833D1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proofErr w:type="spellStart"/>
      <w:r w:rsidRPr="00833D13">
        <w:rPr>
          <w:color w:val="auto"/>
          <w:sz w:val="24"/>
          <w:szCs w:val="24"/>
          <w:lang w:val="ru-RU" w:eastAsia="ru-RU"/>
        </w:rPr>
        <w:t>Backend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API — REST/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GraphQL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сервис(ы) (микросервисы или монолит с модульной структурой).</w:t>
      </w:r>
    </w:p>
    <w:p w:rsidR="00833D13" w:rsidRPr="00833D13" w:rsidRDefault="00833D13" w:rsidP="00833D1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Сервис прогнозирования — отдельный ML-микросервис (Python) для обучения и выдачи прогнозов.</w:t>
      </w:r>
      <w:r w:rsidR="0033674F" w:rsidRPr="0033674F">
        <w:rPr>
          <w:color w:val="auto"/>
          <w:sz w:val="24"/>
          <w:szCs w:val="24"/>
          <w:lang w:val="ru-RU" w:eastAsia="ru-RU"/>
        </w:rPr>
        <w:t xml:space="preserve"> </w:t>
      </w:r>
      <w:r w:rsidR="0033674F">
        <w:rPr>
          <w:color w:val="auto"/>
          <w:sz w:val="24"/>
          <w:szCs w:val="24"/>
          <w:lang w:eastAsia="ru-RU"/>
        </w:rPr>
        <w:t>(</w:t>
      </w:r>
      <w:r w:rsidR="0033674F">
        <w:rPr>
          <w:color w:val="auto"/>
          <w:sz w:val="24"/>
          <w:szCs w:val="24"/>
          <w:lang w:val="ru-RU" w:eastAsia="ru-RU"/>
        </w:rPr>
        <w:t>на будущее</w:t>
      </w:r>
      <w:r w:rsidR="0033674F">
        <w:rPr>
          <w:color w:val="auto"/>
          <w:sz w:val="24"/>
          <w:szCs w:val="24"/>
          <w:lang w:eastAsia="ru-RU"/>
        </w:rPr>
        <w:t>)</w:t>
      </w:r>
    </w:p>
    <w:p w:rsidR="00833D13" w:rsidRPr="00833D13" w:rsidRDefault="00833D13" w:rsidP="00833D1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База данных транзакций — SQL (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PostgreSQL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).</w:t>
      </w:r>
    </w:p>
    <w:p w:rsidR="00833D13" w:rsidRPr="00833D13" w:rsidRDefault="00833D13" w:rsidP="00833D1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eastAsia="ru-RU"/>
        </w:rPr>
      </w:pPr>
      <w:r w:rsidRPr="00833D13">
        <w:rPr>
          <w:color w:val="auto"/>
          <w:sz w:val="24"/>
          <w:szCs w:val="24"/>
          <w:lang w:eastAsia="ru-RU"/>
        </w:rPr>
        <w:t xml:space="preserve">Data Warehouse / OLAP — </w:t>
      </w:r>
      <w:r w:rsidRPr="00833D13">
        <w:rPr>
          <w:color w:val="auto"/>
          <w:sz w:val="24"/>
          <w:szCs w:val="24"/>
          <w:lang w:val="ru-RU" w:eastAsia="ru-RU"/>
        </w:rPr>
        <w:t>для</w:t>
      </w:r>
      <w:r w:rsidRPr="00833D13">
        <w:rPr>
          <w:color w:val="auto"/>
          <w:sz w:val="24"/>
          <w:szCs w:val="24"/>
          <w:lang w:eastAsia="ru-RU"/>
        </w:rPr>
        <w:t xml:space="preserve"> </w:t>
      </w:r>
      <w:r w:rsidRPr="00833D13">
        <w:rPr>
          <w:color w:val="auto"/>
          <w:sz w:val="24"/>
          <w:szCs w:val="24"/>
          <w:lang w:val="ru-RU" w:eastAsia="ru-RU"/>
        </w:rPr>
        <w:t>аналитики</w:t>
      </w:r>
      <w:r w:rsidRPr="00833D13">
        <w:rPr>
          <w:color w:val="auto"/>
          <w:sz w:val="24"/>
          <w:szCs w:val="24"/>
          <w:lang w:eastAsia="ru-RU"/>
        </w:rPr>
        <w:t xml:space="preserve">: </w:t>
      </w:r>
      <w:proofErr w:type="spellStart"/>
      <w:r w:rsidRPr="00833D13">
        <w:rPr>
          <w:color w:val="auto"/>
          <w:sz w:val="24"/>
          <w:szCs w:val="24"/>
          <w:lang w:eastAsia="ru-RU"/>
        </w:rPr>
        <w:t>ClickHouse</w:t>
      </w:r>
      <w:proofErr w:type="spellEnd"/>
      <w:r w:rsidRPr="00833D13">
        <w:rPr>
          <w:color w:val="auto"/>
          <w:sz w:val="24"/>
          <w:szCs w:val="24"/>
          <w:lang w:eastAsia="ru-RU"/>
        </w:rPr>
        <w:t xml:space="preserve"> / </w:t>
      </w:r>
      <w:proofErr w:type="spellStart"/>
      <w:r w:rsidRPr="00833D13">
        <w:rPr>
          <w:color w:val="auto"/>
          <w:sz w:val="24"/>
          <w:szCs w:val="24"/>
          <w:lang w:eastAsia="ru-RU"/>
        </w:rPr>
        <w:t>BigQuery</w:t>
      </w:r>
      <w:proofErr w:type="spellEnd"/>
      <w:r w:rsidRPr="00833D13">
        <w:rPr>
          <w:color w:val="auto"/>
          <w:sz w:val="24"/>
          <w:szCs w:val="24"/>
          <w:lang w:eastAsia="ru-RU"/>
        </w:rPr>
        <w:t xml:space="preserve"> / Redshift (</w:t>
      </w:r>
      <w:r w:rsidRPr="00833D13">
        <w:rPr>
          <w:color w:val="auto"/>
          <w:sz w:val="24"/>
          <w:szCs w:val="24"/>
          <w:lang w:val="ru-RU" w:eastAsia="ru-RU"/>
        </w:rPr>
        <w:t>опционально</w:t>
      </w:r>
      <w:r w:rsidRPr="00833D13">
        <w:rPr>
          <w:color w:val="auto"/>
          <w:sz w:val="24"/>
          <w:szCs w:val="24"/>
          <w:lang w:eastAsia="ru-RU"/>
        </w:rPr>
        <w:t>).</w:t>
      </w:r>
    </w:p>
    <w:p w:rsidR="00833D13" w:rsidRPr="00833D13" w:rsidRDefault="00833D13" w:rsidP="00833D1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eastAsia="ru-RU"/>
        </w:rPr>
        <w:lastRenderedPageBreak/>
        <w:t>Message</w:t>
      </w:r>
      <w:r w:rsidRPr="00833D13">
        <w:rPr>
          <w:color w:val="auto"/>
          <w:sz w:val="24"/>
          <w:szCs w:val="24"/>
          <w:lang w:val="ru-RU" w:eastAsia="ru-RU"/>
        </w:rPr>
        <w:t xml:space="preserve"> </w:t>
      </w:r>
      <w:r w:rsidRPr="00833D13">
        <w:rPr>
          <w:color w:val="auto"/>
          <w:sz w:val="24"/>
          <w:szCs w:val="24"/>
          <w:lang w:eastAsia="ru-RU"/>
        </w:rPr>
        <w:t>Broker</w:t>
      </w:r>
      <w:r w:rsidRPr="00833D13">
        <w:rPr>
          <w:color w:val="auto"/>
          <w:sz w:val="24"/>
          <w:szCs w:val="24"/>
          <w:lang w:val="ru-RU" w:eastAsia="ru-RU"/>
        </w:rPr>
        <w:t xml:space="preserve"> —</w:t>
      </w:r>
      <w:r w:rsidRPr="00833D13">
        <w:rPr>
          <w:color w:val="auto"/>
          <w:sz w:val="24"/>
          <w:szCs w:val="24"/>
          <w:lang w:eastAsia="ru-RU"/>
        </w:rPr>
        <w:t>Kafka</w:t>
      </w:r>
      <w:r w:rsidRPr="00833D13">
        <w:rPr>
          <w:color w:val="auto"/>
          <w:sz w:val="24"/>
          <w:szCs w:val="24"/>
          <w:lang w:val="ru-RU" w:eastAsia="ru-RU"/>
        </w:rPr>
        <w:t xml:space="preserve"> для асинхронных задач (обмен с </w:t>
      </w:r>
      <w:r w:rsidRPr="00833D13">
        <w:rPr>
          <w:color w:val="auto"/>
          <w:sz w:val="24"/>
          <w:szCs w:val="24"/>
          <w:lang w:eastAsia="ru-RU"/>
        </w:rPr>
        <w:t>POS</w:t>
      </w:r>
      <w:r w:rsidRPr="00833D13">
        <w:rPr>
          <w:color w:val="auto"/>
          <w:sz w:val="24"/>
          <w:szCs w:val="24"/>
          <w:lang w:val="ru-RU" w:eastAsia="ru-RU"/>
        </w:rPr>
        <w:t>, очереди задач).</w:t>
      </w:r>
    </w:p>
    <w:p w:rsidR="00833D13" w:rsidRPr="00833D13" w:rsidRDefault="00833D13" w:rsidP="00833D1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eastAsia="ru-RU"/>
        </w:rPr>
      </w:pPr>
      <w:r w:rsidRPr="00833D13">
        <w:rPr>
          <w:color w:val="auto"/>
          <w:sz w:val="24"/>
          <w:szCs w:val="24"/>
          <w:lang w:eastAsia="ru-RU"/>
        </w:rPr>
        <w:t xml:space="preserve">ETL / Integration layer — </w:t>
      </w:r>
      <w:r w:rsidRPr="00833D13">
        <w:rPr>
          <w:color w:val="auto"/>
          <w:sz w:val="24"/>
          <w:szCs w:val="24"/>
          <w:lang w:val="ru-RU" w:eastAsia="ru-RU"/>
        </w:rPr>
        <w:t>коннекторы</w:t>
      </w:r>
      <w:r w:rsidRPr="00833D13">
        <w:rPr>
          <w:color w:val="auto"/>
          <w:sz w:val="24"/>
          <w:szCs w:val="24"/>
          <w:lang w:eastAsia="ru-RU"/>
        </w:rPr>
        <w:t xml:space="preserve"> </w:t>
      </w:r>
      <w:r w:rsidRPr="00833D13">
        <w:rPr>
          <w:color w:val="auto"/>
          <w:sz w:val="24"/>
          <w:szCs w:val="24"/>
          <w:lang w:val="ru-RU" w:eastAsia="ru-RU"/>
        </w:rPr>
        <w:t>к</w:t>
      </w:r>
      <w:r w:rsidRPr="00833D13">
        <w:rPr>
          <w:color w:val="auto"/>
          <w:sz w:val="24"/>
          <w:szCs w:val="24"/>
          <w:lang w:eastAsia="ru-RU"/>
        </w:rPr>
        <w:t xml:space="preserve"> 1</w:t>
      </w:r>
      <w:r w:rsidRPr="00833D13">
        <w:rPr>
          <w:color w:val="auto"/>
          <w:sz w:val="24"/>
          <w:szCs w:val="24"/>
          <w:lang w:val="ru-RU" w:eastAsia="ru-RU"/>
        </w:rPr>
        <w:t>С</w:t>
      </w:r>
      <w:r w:rsidRPr="00833D13">
        <w:rPr>
          <w:color w:val="auto"/>
          <w:sz w:val="24"/>
          <w:szCs w:val="24"/>
          <w:lang w:eastAsia="ru-RU"/>
        </w:rPr>
        <w:t xml:space="preserve">, POS, </w:t>
      </w:r>
      <w:r w:rsidRPr="00833D13">
        <w:rPr>
          <w:color w:val="auto"/>
          <w:sz w:val="24"/>
          <w:szCs w:val="24"/>
          <w:lang w:val="ru-RU" w:eastAsia="ru-RU"/>
        </w:rPr>
        <w:t>поставщикам</w:t>
      </w:r>
      <w:r w:rsidRPr="00833D13">
        <w:rPr>
          <w:color w:val="auto"/>
          <w:sz w:val="24"/>
          <w:szCs w:val="24"/>
          <w:lang w:eastAsia="ru-RU"/>
        </w:rPr>
        <w:t xml:space="preserve"> (API, SFTP, EDI).</w:t>
      </w:r>
    </w:p>
    <w:p w:rsidR="00833D13" w:rsidRPr="00833D13" w:rsidRDefault="00833D13" w:rsidP="00833D1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eastAsia="ru-RU"/>
        </w:rPr>
      </w:pPr>
      <w:r w:rsidRPr="00833D13">
        <w:rPr>
          <w:color w:val="auto"/>
          <w:sz w:val="24"/>
          <w:szCs w:val="24"/>
          <w:lang w:eastAsia="ru-RU"/>
        </w:rPr>
        <w:t>UI/Reports — BI-</w:t>
      </w:r>
      <w:r w:rsidRPr="00833D13">
        <w:rPr>
          <w:color w:val="auto"/>
          <w:sz w:val="24"/>
          <w:szCs w:val="24"/>
          <w:lang w:val="ru-RU" w:eastAsia="ru-RU"/>
        </w:rPr>
        <w:t>инструмент</w:t>
      </w:r>
      <w:r w:rsidRPr="00833D13">
        <w:rPr>
          <w:color w:val="auto"/>
          <w:sz w:val="24"/>
          <w:szCs w:val="24"/>
          <w:lang w:eastAsia="ru-RU"/>
        </w:rPr>
        <w:t xml:space="preserve"> (</w:t>
      </w:r>
      <w:proofErr w:type="spellStart"/>
      <w:r w:rsidRPr="00833D13">
        <w:rPr>
          <w:color w:val="auto"/>
          <w:sz w:val="24"/>
          <w:szCs w:val="24"/>
          <w:lang w:eastAsia="ru-RU"/>
        </w:rPr>
        <w:t>Metabase</w:t>
      </w:r>
      <w:proofErr w:type="spellEnd"/>
      <w:r w:rsidRPr="00833D13">
        <w:rPr>
          <w:color w:val="auto"/>
          <w:sz w:val="24"/>
          <w:szCs w:val="24"/>
          <w:lang w:eastAsia="ru-RU"/>
        </w:rPr>
        <w:t xml:space="preserve"> / Superset / Power BI) </w:t>
      </w:r>
      <w:r w:rsidRPr="00833D13">
        <w:rPr>
          <w:color w:val="auto"/>
          <w:sz w:val="24"/>
          <w:szCs w:val="24"/>
          <w:lang w:val="ru-RU" w:eastAsia="ru-RU"/>
        </w:rPr>
        <w:t>или</w:t>
      </w:r>
      <w:r w:rsidRPr="00833D13">
        <w:rPr>
          <w:color w:val="auto"/>
          <w:sz w:val="24"/>
          <w:szCs w:val="24"/>
          <w:lang w:eastAsia="ru-RU"/>
        </w:rPr>
        <w:t xml:space="preserve"> </w:t>
      </w:r>
      <w:r w:rsidRPr="00833D13">
        <w:rPr>
          <w:color w:val="auto"/>
          <w:sz w:val="24"/>
          <w:szCs w:val="24"/>
          <w:lang w:val="ru-RU" w:eastAsia="ru-RU"/>
        </w:rPr>
        <w:t>встроенные</w:t>
      </w:r>
      <w:r w:rsidRPr="00833D13">
        <w:rPr>
          <w:color w:val="auto"/>
          <w:sz w:val="24"/>
          <w:szCs w:val="24"/>
          <w:lang w:eastAsia="ru-RU"/>
        </w:rPr>
        <w:t xml:space="preserve"> </w:t>
      </w:r>
      <w:r w:rsidRPr="00833D13">
        <w:rPr>
          <w:color w:val="auto"/>
          <w:sz w:val="24"/>
          <w:szCs w:val="24"/>
          <w:lang w:val="ru-RU" w:eastAsia="ru-RU"/>
        </w:rPr>
        <w:t>отчёты</w:t>
      </w:r>
      <w:r w:rsidRPr="00833D13">
        <w:rPr>
          <w:color w:val="auto"/>
          <w:sz w:val="24"/>
          <w:szCs w:val="24"/>
          <w:lang w:eastAsia="ru-RU"/>
        </w:rPr>
        <w:t>.</w:t>
      </w:r>
    </w:p>
    <w:p w:rsidR="00833D13" w:rsidRPr="00833D13" w:rsidRDefault="00833D13" w:rsidP="00833D1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eastAsia="ru-RU"/>
        </w:rPr>
        <w:t>Auth</w:t>
      </w:r>
      <w:r w:rsidRPr="00833D13">
        <w:rPr>
          <w:color w:val="auto"/>
          <w:sz w:val="24"/>
          <w:szCs w:val="24"/>
          <w:lang w:val="ru-RU" w:eastAsia="ru-RU"/>
        </w:rPr>
        <w:t xml:space="preserve"> / </w:t>
      </w:r>
      <w:r w:rsidRPr="00833D13">
        <w:rPr>
          <w:color w:val="auto"/>
          <w:sz w:val="24"/>
          <w:szCs w:val="24"/>
          <w:lang w:eastAsia="ru-RU"/>
        </w:rPr>
        <w:t>IAM</w:t>
      </w:r>
      <w:r w:rsidRPr="00833D13">
        <w:rPr>
          <w:color w:val="auto"/>
          <w:sz w:val="24"/>
          <w:szCs w:val="24"/>
          <w:lang w:val="ru-RU" w:eastAsia="ru-RU"/>
        </w:rPr>
        <w:t xml:space="preserve"> — сервис аутентификации (</w:t>
      </w:r>
      <w:r>
        <w:rPr>
          <w:color w:val="auto"/>
          <w:sz w:val="24"/>
          <w:szCs w:val="24"/>
          <w:lang w:eastAsia="ru-RU"/>
        </w:rPr>
        <w:t>JWT</w:t>
      </w:r>
      <w:r w:rsidRPr="00833D13">
        <w:rPr>
          <w:color w:val="auto"/>
          <w:sz w:val="24"/>
          <w:szCs w:val="24"/>
          <w:lang w:val="ru-RU" w:eastAsia="ru-RU"/>
        </w:rPr>
        <w:t>).</w:t>
      </w:r>
    </w:p>
    <w:p w:rsidR="00833D13" w:rsidRPr="00833D13" w:rsidRDefault="00833D13" w:rsidP="00833D1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eastAsia="ru-RU"/>
        </w:rPr>
      </w:pPr>
      <w:r w:rsidRPr="00833D13">
        <w:rPr>
          <w:color w:val="auto"/>
          <w:sz w:val="24"/>
          <w:szCs w:val="24"/>
          <w:lang w:eastAsia="ru-RU"/>
        </w:rPr>
        <w:t>Monitoring &amp; Logging — Prometheus, Grafana.</w:t>
      </w:r>
    </w:p>
    <w:p w:rsidR="00833D13" w:rsidRPr="00833D13" w:rsidRDefault="00833D13" w:rsidP="00833D1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eastAsia="ru-RU"/>
        </w:rPr>
      </w:pPr>
      <w:r w:rsidRPr="00833D13">
        <w:rPr>
          <w:color w:val="auto"/>
          <w:sz w:val="24"/>
          <w:szCs w:val="24"/>
          <w:lang w:eastAsia="ru-RU"/>
        </w:rPr>
        <w:t xml:space="preserve">CI/CD </w:t>
      </w:r>
      <w:r w:rsidRPr="00833D13">
        <w:rPr>
          <w:color w:val="auto"/>
          <w:sz w:val="24"/>
          <w:szCs w:val="24"/>
          <w:lang w:val="ru-RU" w:eastAsia="ru-RU"/>
        </w:rPr>
        <w:t>и</w:t>
      </w:r>
      <w:r w:rsidRPr="00833D13">
        <w:rPr>
          <w:color w:val="auto"/>
          <w:sz w:val="24"/>
          <w:szCs w:val="24"/>
          <w:lang w:eastAsia="ru-RU"/>
        </w:rPr>
        <w:t xml:space="preserve"> </w:t>
      </w:r>
      <w:r w:rsidRPr="00833D13">
        <w:rPr>
          <w:color w:val="auto"/>
          <w:sz w:val="24"/>
          <w:szCs w:val="24"/>
          <w:lang w:val="ru-RU" w:eastAsia="ru-RU"/>
        </w:rPr>
        <w:t>инфраструктура</w:t>
      </w:r>
      <w:r w:rsidRPr="00833D13">
        <w:rPr>
          <w:color w:val="auto"/>
          <w:sz w:val="24"/>
          <w:szCs w:val="24"/>
          <w:lang w:eastAsia="ru-RU"/>
        </w:rPr>
        <w:t xml:space="preserve"> — Docker, Kubernetes (k8s) / </w:t>
      </w:r>
      <w:r w:rsidRPr="00833D13">
        <w:rPr>
          <w:color w:val="auto"/>
          <w:sz w:val="24"/>
          <w:szCs w:val="24"/>
          <w:lang w:val="ru-RU" w:eastAsia="ru-RU"/>
        </w:rPr>
        <w:t>облачный</w:t>
      </w:r>
      <w:r w:rsidRPr="00833D13">
        <w:rPr>
          <w:color w:val="auto"/>
          <w:sz w:val="24"/>
          <w:szCs w:val="24"/>
          <w:lang w:eastAsia="ru-RU"/>
        </w:rPr>
        <w:t xml:space="preserve"> PaaS.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3.2. Взаимодействие компонентов (описание потока)</w:t>
      </w:r>
    </w:p>
    <w:p w:rsidR="00833D13" w:rsidRPr="00833D13" w:rsidRDefault="00833D13" w:rsidP="00833D1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POS/кассы отправляют продажи → через ETL/Message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Broker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→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Backend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обновляет остатки в БД → триггер на пересчёт прогноза/оповещения.</w:t>
      </w:r>
    </w:p>
    <w:p w:rsidR="00833D13" w:rsidRPr="00833D13" w:rsidRDefault="00833D13" w:rsidP="00833D1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proofErr w:type="spellStart"/>
      <w:r w:rsidRPr="00833D13">
        <w:rPr>
          <w:color w:val="auto"/>
          <w:sz w:val="24"/>
          <w:szCs w:val="24"/>
          <w:lang w:val="ru-RU" w:eastAsia="ru-RU"/>
        </w:rPr>
        <w:t>Backend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предоставляет REST API для фронта и мобил.</w:t>
      </w:r>
    </w:p>
    <w:p w:rsidR="00833D13" w:rsidRPr="00833D13" w:rsidRDefault="00833D13" w:rsidP="00833D1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ML-сервис регулярно получает исторические данные (через ETL) → обучает модели → публикует прогнозы в БД/через API.</w:t>
      </w:r>
    </w:p>
    <w:p w:rsidR="00833D13" w:rsidRPr="00833D13" w:rsidRDefault="00833D13" w:rsidP="00833D1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Сервис закупок формирует заказ (ручной/авто) → отправляет поставщику через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Integration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layer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(API/EDI) → статус обновляется в системе.</w:t>
      </w:r>
    </w:p>
    <w:p w:rsidR="00833D13" w:rsidRPr="00833D13" w:rsidRDefault="00833D13" w:rsidP="00833D1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Отчёты собираются из DWH/OLAP для быстрых аналитических запросов.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3.3. Хранилище данных — модель (вкратце)</w:t>
      </w:r>
    </w:p>
    <w:p w:rsidR="00833D13" w:rsidRPr="00833D13" w:rsidRDefault="00833D13" w:rsidP="00833D1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Таблицы</w:t>
      </w:r>
      <w:r w:rsidRPr="00833D13">
        <w:rPr>
          <w:color w:val="auto"/>
          <w:sz w:val="24"/>
          <w:szCs w:val="24"/>
          <w:lang w:eastAsia="ru-RU"/>
        </w:rPr>
        <w:t xml:space="preserve">: products, </w:t>
      </w:r>
      <w:proofErr w:type="spellStart"/>
      <w:r w:rsidRPr="00833D13">
        <w:rPr>
          <w:color w:val="auto"/>
          <w:sz w:val="24"/>
          <w:szCs w:val="24"/>
          <w:lang w:eastAsia="ru-RU"/>
        </w:rPr>
        <w:t>sku_attributes</w:t>
      </w:r>
      <w:proofErr w:type="spellEnd"/>
      <w:r w:rsidRPr="00833D13">
        <w:rPr>
          <w:color w:val="auto"/>
          <w:sz w:val="24"/>
          <w:szCs w:val="24"/>
          <w:lang w:eastAsia="ru-RU"/>
        </w:rPr>
        <w:t>, warehouses, stocks (</w:t>
      </w:r>
      <w:proofErr w:type="spellStart"/>
      <w:r w:rsidRPr="00833D13">
        <w:rPr>
          <w:color w:val="auto"/>
          <w:sz w:val="24"/>
          <w:szCs w:val="24"/>
          <w:lang w:eastAsia="ru-RU"/>
        </w:rPr>
        <w:t>warehouse_id</w:t>
      </w:r>
      <w:proofErr w:type="spellEnd"/>
      <w:r w:rsidRPr="00833D13">
        <w:rPr>
          <w:color w:val="auto"/>
          <w:sz w:val="24"/>
          <w:szCs w:val="24"/>
          <w:lang w:eastAsia="ru-RU"/>
        </w:rPr>
        <w:t xml:space="preserve">, </w:t>
      </w:r>
      <w:proofErr w:type="spellStart"/>
      <w:r w:rsidRPr="00833D13">
        <w:rPr>
          <w:color w:val="auto"/>
          <w:sz w:val="24"/>
          <w:szCs w:val="24"/>
          <w:lang w:eastAsia="ru-RU"/>
        </w:rPr>
        <w:t>sku_id</w:t>
      </w:r>
      <w:proofErr w:type="spellEnd"/>
      <w:r w:rsidRPr="00833D13">
        <w:rPr>
          <w:color w:val="auto"/>
          <w:sz w:val="24"/>
          <w:szCs w:val="24"/>
          <w:lang w:eastAsia="ru-RU"/>
        </w:rPr>
        <w:t xml:space="preserve">, quantity, reserved), movements, </w:t>
      </w:r>
      <w:proofErr w:type="spellStart"/>
      <w:r w:rsidRPr="00833D13">
        <w:rPr>
          <w:color w:val="auto"/>
          <w:sz w:val="24"/>
          <w:szCs w:val="24"/>
          <w:lang w:eastAsia="ru-RU"/>
        </w:rPr>
        <w:t>purchase_orders</w:t>
      </w:r>
      <w:proofErr w:type="spellEnd"/>
      <w:r w:rsidRPr="00833D13">
        <w:rPr>
          <w:color w:val="auto"/>
          <w:sz w:val="24"/>
          <w:szCs w:val="24"/>
          <w:lang w:eastAsia="ru-RU"/>
        </w:rPr>
        <w:t xml:space="preserve">, </w:t>
      </w:r>
      <w:proofErr w:type="spellStart"/>
      <w:r w:rsidRPr="00833D13">
        <w:rPr>
          <w:color w:val="auto"/>
          <w:sz w:val="24"/>
          <w:szCs w:val="24"/>
          <w:lang w:eastAsia="ru-RU"/>
        </w:rPr>
        <w:t>sales_transactions</w:t>
      </w:r>
      <w:proofErr w:type="spellEnd"/>
      <w:r w:rsidRPr="00833D13">
        <w:rPr>
          <w:color w:val="auto"/>
          <w:sz w:val="24"/>
          <w:szCs w:val="24"/>
          <w:lang w:eastAsia="ru-RU"/>
        </w:rPr>
        <w:t xml:space="preserve">, suppliers, </w:t>
      </w:r>
      <w:proofErr w:type="spellStart"/>
      <w:r w:rsidRPr="00833D13">
        <w:rPr>
          <w:color w:val="auto"/>
          <w:sz w:val="24"/>
          <w:szCs w:val="24"/>
          <w:lang w:eastAsia="ru-RU"/>
        </w:rPr>
        <w:t>forecast_daily</w:t>
      </w:r>
      <w:proofErr w:type="spellEnd"/>
      <w:r w:rsidRPr="00833D13">
        <w:rPr>
          <w:color w:val="auto"/>
          <w:sz w:val="24"/>
          <w:szCs w:val="24"/>
          <w:lang w:eastAsia="ru-RU"/>
        </w:rPr>
        <w:t xml:space="preserve"> </w:t>
      </w:r>
      <w:r w:rsidRPr="00833D13">
        <w:rPr>
          <w:color w:val="auto"/>
          <w:sz w:val="24"/>
          <w:szCs w:val="24"/>
          <w:lang w:val="ru-RU" w:eastAsia="ru-RU"/>
        </w:rPr>
        <w:t>и</w:t>
      </w:r>
      <w:r w:rsidRPr="00833D13">
        <w:rPr>
          <w:color w:val="auto"/>
          <w:sz w:val="24"/>
          <w:szCs w:val="24"/>
          <w:lang w:eastAsia="ru-RU"/>
        </w:rPr>
        <w:t xml:space="preserve"> </w:t>
      </w:r>
      <w:r w:rsidRPr="00833D13">
        <w:rPr>
          <w:color w:val="auto"/>
          <w:sz w:val="24"/>
          <w:szCs w:val="24"/>
          <w:lang w:val="ru-RU" w:eastAsia="ru-RU"/>
        </w:rPr>
        <w:t>т</w:t>
      </w:r>
      <w:r w:rsidRPr="00833D13">
        <w:rPr>
          <w:color w:val="auto"/>
          <w:sz w:val="24"/>
          <w:szCs w:val="24"/>
          <w:lang w:eastAsia="ru-RU"/>
        </w:rPr>
        <w:t>.</w:t>
      </w:r>
      <w:r w:rsidRPr="00833D13">
        <w:rPr>
          <w:color w:val="auto"/>
          <w:sz w:val="24"/>
          <w:szCs w:val="24"/>
          <w:lang w:val="ru-RU" w:eastAsia="ru-RU"/>
        </w:rPr>
        <w:t>д</w:t>
      </w:r>
      <w:r w:rsidRPr="00833D13">
        <w:rPr>
          <w:color w:val="auto"/>
          <w:sz w:val="24"/>
          <w:szCs w:val="24"/>
          <w:lang w:eastAsia="ru-RU"/>
        </w:rPr>
        <w:t>.</w:t>
      </w:r>
    </w:p>
    <w:p w:rsidR="00833D13" w:rsidRPr="00833D13" w:rsidRDefault="0033674F" w:rsidP="00833D13">
      <w:pPr>
        <w:spacing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  <w:r w:rsidRPr="0033674F">
        <w:rPr>
          <w:noProof/>
          <w:color w:val="auto"/>
          <w:sz w:val="24"/>
          <w:szCs w:val="24"/>
          <w:lang w:val="ru-RU" w:eastAsia="ru-RU"/>
          <w14:ligatures w14:val="standardContextual"/>
        </w:rPr>
      </w:r>
      <w:r w:rsidR="0033674F" w:rsidRPr="0033674F">
        <w:rPr>
          <w:noProof/>
          <w:color w:val="auto"/>
          <w:sz w:val="24"/>
          <w:szCs w:val="24"/>
          <w:lang w:val="ru-RU" w:eastAsia="ru-RU"/>
          <w14:ligatures w14:val="standardContextual"/>
        </w:rPr>
        <w:pict>
          <v:rect id="_x0000_i1082" alt="" style="width:467.75pt;height:.05pt;mso-width-percent:0;mso-height-percent:0;mso-width-percent:0;mso-height-percent:0" o:hralign="center" o:hrstd="t" o:hr="t" fillcolor="#a0a0a0" stroked="f"/>
        </w:pic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0"/>
        <w:rPr>
          <w:b/>
          <w:bCs/>
          <w:color w:val="auto"/>
          <w:kern w:val="36"/>
          <w:sz w:val="48"/>
          <w:szCs w:val="48"/>
          <w:lang w:val="ru-RU" w:eastAsia="ru-RU"/>
        </w:rPr>
      </w:pPr>
      <w:r w:rsidRPr="00833D13">
        <w:rPr>
          <w:b/>
          <w:bCs/>
          <w:color w:val="auto"/>
          <w:kern w:val="36"/>
          <w:sz w:val="48"/>
          <w:szCs w:val="48"/>
          <w:lang w:val="ru-RU" w:eastAsia="ru-RU"/>
        </w:rPr>
        <w:t>4. Технологии (рекомендованный стек)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 xml:space="preserve">4.1. </w:t>
      </w:r>
      <w:proofErr w:type="spellStart"/>
      <w:r w:rsidRPr="00833D13">
        <w:rPr>
          <w:b/>
          <w:bCs/>
          <w:color w:val="auto"/>
          <w:sz w:val="36"/>
          <w:szCs w:val="36"/>
          <w:lang w:val="ru-RU" w:eastAsia="ru-RU"/>
        </w:rPr>
        <w:t>Backend</w:t>
      </w:r>
      <w:proofErr w:type="spellEnd"/>
      <w:r w:rsidRPr="00833D13">
        <w:rPr>
          <w:b/>
          <w:bCs/>
          <w:color w:val="auto"/>
          <w:sz w:val="36"/>
          <w:szCs w:val="36"/>
          <w:lang w:val="ru-RU" w:eastAsia="ru-RU"/>
        </w:rPr>
        <w:t xml:space="preserve"> &amp; API</w:t>
      </w:r>
    </w:p>
    <w:p w:rsidR="00833D13" w:rsidRPr="00833D13" w:rsidRDefault="00833D13" w:rsidP="00833D13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Язык: Python (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FastAPI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) или Node.js (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NestJS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).</w:t>
      </w:r>
    </w:p>
    <w:p w:rsidR="00833D13" w:rsidRPr="00833D13" w:rsidRDefault="00833D13" w:rsidP="00833D13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Архитектурный стиль: REST +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GraphQL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(для гибких запросов).</w:t>
      </w:r>
    </w:p>
    <w:p w:rsidR="00833D13" w:rsidRPr="00833D13" w:rsidRDefault="00833D13" w:rsidP="00833D13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Асинхронность: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uvicorn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/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asyncio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(если Python).</w:t>
      </w:r>
    </w:p>
    <w:p w:rsidR="00833D13" w:rsidRPr="00833D13" w:rsidRDefault="00833D13" w:rsidP="00833D13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Message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Broker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: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Kafka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(масштабируемость) или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RabbitMQ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(проще).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 xml:space="preserve">4.2. </w:t>
      </w:r>
      <w:proofErr w:type="spellStart"/>
      <w:r w:rsidRPr="00833D13">
        <w:rPr>
          <w:b/>
          <w:bCs/>
          <w:color w:val="auto"/>
          <w:sz w:val="36"/>
          <w:szCs w:val="36"/>
          <w:lang w:val="ru-RU" w:eastAsia="ru-RU"/>
        </w:rPr>
        <w:t>Frontend</w:t>
      </w:r>
      <w:proofErr w:type="spellEnd"/>
      <w:r w:rsidRPr="00833D13">
        <w:rPr>
          <w:b/>
          <w:bCs/>
          <w:color w:val="auto"/>
          <w:sz w:val="36"/>
          <w:szCs w:val="36"/>
          <w:lang w:val="ru-RU" w:eastAsia="ru-RU"/>
        </w:rPr>
        <w:t xml:space="preserve"> &amp; Mobile</w:t>
      </w:r>
    </w:p>
    <w:p w:rsidR="00833D13" w:rsidRPr="00833D13" w:rsidRDefault="00833D13" w:rsidP="00833D13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eastAsia="ru-RU"/>
        </w:rPr>
      </w:pPr>
      <w:r w:rsidRPr="00833D13">
        <w:rPr>
          <w:color w:val="auto"/>
          <w:sz w:val="24"/>
          <w:szCs w:val="24"/>
          <w:lang w:eastAsia="ru-RU"/>
        </w:rPr>
        <w:t>Frontend: React + TypeScript, UI-</w:t>
      </w:r>
      <w:r w:rsidRPr="00833D13">
        <w:rPr>
          <w:color w:val="auto"/>
          <w:sz w:val="24"/>
          <w:szCs w:val="24"/>
          <w:lang w:val="ru-RU" w:eastAsia="ru-RU"/>
        </w:rPr>
        <w:t>библиотека</w:t>
      </w:r>
      <w:r w:rsidRPr="00833D13">
        <w:rPr>
          <w:color w:val="auto"/>
          <w:sz w:val="24"/>
          <w:szCs w:val="24"/>
          <w:lang w:eastAsia="ru-RU"/>
        </w:rPr>
        <w:t xml:space="preserve"> (Ant Design / Material UI).</w:t>
      </w:r>
    </w:p>
    <w:p w:rsidR="00833D13" w:rsidRPr="00833D13" w:rsidRDefault="00833D13" w:rsidP="00833D13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eastAsia="ru-RU"/>
        </w:rPr>
      </w:pPr>
      <w:r w:rsidRPr="00833D13">
        <w:rPr>
          <w:color w:val="auto"/>
          <w:sz w:val="24"/>
          <w:szCs w:val="24"/>
          <w:lang w:eastAsia="ru-RU"/>
        </w:rPr>
        <w:t xml:space="preserve">Mobile: React Native </w:t>
      </w:r>
      <w:r w:rsidRPr="00833D13">
        <w:rPr>
          <w:color w:val="auto"/>
          <w:sz w:val="24"/>
          <w:szCs w:val="24"/>
          <w:lang w:val="ru-RU" w:eastAsia="ru-RU"/>
        </w:rPr>
        <w:t>или</w:t>
      </w:r>
      <w:r w:rsidRPr="00833D13">
        <w:rPr>
          <w:color w:val="auto"/>
          <w:sz w:val="24"/>
          <w:szCs w:val="24"/>
          <w:lang w:eastAsia="ru-RU"/>
        </w:rPr>
        <w:t xml:space="preserve"> Flutter (</w:t>
      </w:r>
      <w:r w:rsidRPr="00833D13">
        <w:rPr>
          <w:color w:val="auto"/>
          <w:sz w:val="24"/>
          <w:szCs w:val="24"/>
          <w:lang w:val="ru-RU" w:eastAsia="ru-RU"/>
        </w:rPr>
        <w:t>одна</w:t>
      </w:r>
      <w:r w:rsidRPr="00833D13">
        <w:rPr>
          <w:color w:val="auto"/>
          <w:sz w:val="24"/>
          <w:szCs w:val="24"/>
          <w:lang w:eastAsia="ru-RU"/>
        </w:rPr>
        <w:t xml:space="preserve"> </w:t>
      </w:r>
      <w:r w:rsidRPr="00833D13">
        <w:rPr>
          <w:color w:val="auto"/>
          <w:sz w:val="24"/>
          <w:szCs w:val="24"/>
          <w:lang w:val="ru-RU" w:eastAsia="ru-RU"/>
        </w:rPr>
        <w:t>кодовая</w:t>
      </w:r>
      <w:r w:rsidRPr="00833D13">
        <w:rPr>
          <w:color w:val="auto"/>
          <w:sz w:val="24"/>
          <w:szCs w:val="24"/>
          <w:lang w:eastAsia="ru-RU"/>
        </w:rPr>
        <w:t xml:space="preserve"> </w:t>
      </w:r>
      <w:r w:rsidRPr="00833D13">
        <w:rPr>
          <w:color w:val="auto"/>
          <w:sz w:val="24"/>
          <w:szCs w:val="24"/>
          <w:lang w:val="ru-RU" w:eastAsia="ru-RU"/>
        </w:rPr>
        <w:t>база</w:t>
      </w:r>
      <w:r w:rsidRPr="00833D13">
        <w:rPr>
          <w:color w:val="auto"/>
          <w:sz w:val="24"/>
          <w:szCs w:val="24"/>
          <w:lang w:eastAsia="ru-RU"/>
        </w:rPr>
        <w:t xml:space="preserve"> </w:t>
      </w:r>
      <w:r w:rsidRPr="00833D13">
        <w:rPr>
          <w:color w:val="auto"/>
          <w:sz w:val="24"/>
          <w:szCs w:val="24"/>
          <w:lang w:val="ru-RU" w:eastAsia="ru-RU"/>
        </w:rPr>
        <w:t>для</w:t>
      </w:r>
      <w:r w:rsidRPr="00833D13">
        <w:rPr>
          <w:color w:val="auto"/>
          <w:sz w:val="24"/>
          <w:szCs w:val="24"/>
          <w:lang w:eastAsia="ru-RU"/>
        </w:rPr>
        <w:t xml:space="preserve"> Android/iOS).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4.3. Базы данных и хранилища</w:t>
      </w:r>
    </w:p>
    <w:p w:rsidR="00833D13" w:rsidRPr="00833D13" w:rsidRDefault="00833D13" w:rsidP="00833D13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OLTP: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PostgreSQL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(ACID и расширяемость).</w:t>
      </w:r>
    </w:p>
    <w:p w:rsidR="00833D13" w:rsidRPr="00833D13" w:rsidRDefault="00833D13" w:rsidP="00833D13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OLAP/аналитика: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ClickHouse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или Apache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Druid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(быстрые агрегации).</w:t>
      </w:r>
    </w:p>
    <w:p w:rsidR="00833D13" w:rsidRPr="00833D13" w:rsidRDefault="00833D13" w:rsidP="00833D13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Кеширование: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Redis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(сессии, кеш отчётов).</w:t>
      </w:r>
    </w:p>
    <w:p w:rsidR="00833D13" w:rsidRPr="00833D13" w:rsidRDefault="00833D13" w:rsidP="00833D13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Объектное хранилище: S3-совместимое для дампов, отчётов.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lastRenderedPageBreak/>
        <w:t>4.4. ML / прогнозирование</w:t>
      </w:r>
    </w:p>
    <w:p w:rsidR="00833D13" w:rsidRPr="00833D13" w:rsidRDefault="00833D13" w:rsidP="00833D13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Язык</w:t>
      </w:r>
      <w:r w:rsidRPr="00833D13">
        <w:rPr>
          <w:color w:val="auto"/>
          <w:sz w:val="24"/>
          <w:szCs w:val="24"/>
          <w:lang w:eastAsia="ru-RU"/>
        </w:rPr>
        <w:t xml:space="preserve">: Python (pandas, scikit-learn, </w:t>
      </w:r>
      <w:proofErr w:type="spellStart"/>
      <w:r w:rsidRPr="00833D13">
        <w:rPr>
          <w:color w:val="auto"/>
          <w:sz w:val="24"/>
          <w:szCs w:val="24"/>
          <w:lang w:eastAsia="ru-RU"/>
        </w:rPr>
        <w:t>xgboost</w:t>
      </w:r>
      <w:proofErr w:type="spellEnd"/>
      <w:r w:rsidRPr="00833D13">
        <w:rPr>
          <w:color w:val="auto"/>
          <w:sz w:val="24"/>
          <w:szCs w:val="24"/>
          <w:lang w:eastAsia="ru-RU"/>
        </w:rPr>
        <w:t xml:space="preserve">, prophet, </w:t>
      </w:r>
      <w:proofErr w:type="spellStart"/>
      <w:r w:rsidRPr="00833D13">
        <w:rPr>
          <w:color w:val="auto"/>
          <w:sz w:val="24"/>
          <w:szCs w:val="24"/>
          <w:lang w:eastAsia="ru-RU"/>
        </w:rPr>
        <w:t>pytorch</w:t>
      </w:r>
      <w:proofErr w:type="spellEnd"/>
      <w:r w:rsidRPr="00833D13">
        <w:rPr>
          <w:color w:val="auto"/>
          <w:sz w:val="24"/>
          <w:szCs w:val="24"/>
          <w:lang w:eastAsia="ru-RU"/>
        </w:rPr>
        <w:t xml:space="preserve"> if needed).</w:t>
      </w:r>
    </w:p>
    <w:p w:rsidR="00833D13" w:rsidRPr="00833D13" w:rsidRDefault="00833D13" w:rsidP="00833D13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proofErr w:type="spellStart"/>
      <w:r w:rsidRPr="00833D13">
        <w:rPr>
          <w:color w:val="auto"/>
          <w:sz w:val="24"/>
          <w:szCs w:val="24"/>
          <w:lang w:val="ru-RU" w:eastAsia="ru-RU"/>
        </w:rPr>
        <w:t>MLOps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: базовая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оркестрация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(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Airflow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/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Prefect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) для ETL и расписания обучения.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 xml:space="preserve">4.5. Инфраструктура и </w:t>
      </w:r>
      <w:proofErr w:type="spellStart"/>
      <w:r w:rsidRPr="00833D13">
        <w:rPr>
          <w:b/>
          <w:bCs/>
          <w:color w:val="auto"/>
          <w:sz w:val="36"/>
          <w:szCs w:val="36"/>
          <w:lang w:val="ru-RU" w:eastAsia="ru-RU"/>
        </w:rPr>
        <w:t>DevOps</w:t>
      </w:r>
      <w:proofErr w:type="spellEnd"/>
    </w:p>
    <w:p w:rsidR="00833D13" w:rsidRPr="00833D13" w:rsidRDefault="00833D13" w:rsidP="00833D13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Контейнеризация: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Docker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.</w:t>
      </w:r>
    </w:p>
    <w:p w:rsidR="00833D13" w:rsidRPr="00833D13" w:rsidRDefault="00833D13" w:rsidP="00833D13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proofErr w:type="spellStart"/>
      <w:r w:rsidRPr="00833D13">
        <w:rPr>
          <w:color w:val="auto"/>
          <w:sz w:val="24"/>
          <w:szCs w:val="24"/>
          <w:lang w:val="ru-RU" w:eastAsia="ru-RU"/>
        </w:rPr>
        <w:t>Оркестрация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: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Kubernetes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(EKS/GKE/AKS), либо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Docker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Swarm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для малого масштаба.</w:t>
      </w:r>
    </w:p>
    <w:p w:rsidR="00833D13" w:rsidRPr="00833D13" w:rsidRDefault="00833D13" w:rsidP="00833D13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eastAsia="ru-RU"/>
        </w:rPr>
      </w:pPr>
      <w:r w:rsidRPr="00833D13">
        <w:rPr>
          <w:color w:val="auto"/>
          <w:sz w:val="24"/>
          <w:szCs w:val="24"/>
          <w:lang w:eastAsia="ru-RU"/>
        </w:rPr>
        <w:t>CI/CD: GitHub Actions / GitLab CI.</w:t>
      </w:r>
    </w:p>
    <w:p w:rsidR="00833D13" w:rsidRPr="00833D13" w:rsidRDefault="00833D13" w:rsidP="00833D13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Мониторинг</w:t>
      </w:r>
      <w:r w:rsidRPr="00833D13">
        <w:rPr>
          <w:color w:val="auto"/>
          <w:sz w:val="24"/>
          <w:szCs w:val="24"/>
          <w:lang w:eastAsia="ru-RU"/>
        </w:rPr>
        <w:t xml:space="preserve">: Prometheus + Grafana, </w:t>
      </w:r>
      <w:r w:rsidRPr="00833D13">
        <w:rPr>
          <w:color w:val="auto"/>
          <w:sz w:val="24"/>
          <w:szCs w:val="24"/>
          <w:lang w:val="ru-RU" w:eastAsia="ru-RU"/>
        </w:rPr>
        <w:t>логирование</w:t>
      </w:r>
      <w:r w:rsidRPr="00833D13">
        <w:rPr>
          <w:color w:val="auto"/>
          <w:sz w:val="24"/>
          <w:szCs w:val="24"/>
          <w:lang w:eastAsia="ru-RU"/>
        </w:rPr>
        <w:t xml:space="preserve"> </w:t>
      </w:r>
      <w:r w:rsidRPr="00833D13">
        <w:rPr>
          <w:color w:val="auto"/>
          <w:sz w:val="24"/>
          <w:szCs w:val="24"/>
          <w:lang w:val="ru-RU" w:eastAsia="ru-RU"/>
        </w:rPr>
        <w:t>через</w:t>
      </w:r>
      <w:r w:rsidRPr="00833D13">
        <w:rPr>
          <w:color w:val="auto"/>
          <w:sz w:val="24"/>
          <w:szCs w:val="24"/>
          <w:lang w:eastAsia="ru-RU"/>
        </w:rPr>
        <w:t xml:space="preserve"> ELK.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4.6. Безопасность и аутентификация</w:t>
      </w:r>
    </w:p>
    <w:p w:rsidR="00833D13" w:rsidRPr="00833D13" w:rsidRDefault="00833D13" w:rsidP="00833D13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eastAsia="ru-RU"/>
        </w:rPr>
      </w:pPr>
      <w:r w:rsidRPr="00833D13">
        <w:rPr>
          <w:color w:val="auto"/>
          <w:sz w:val="24"/>
          <w:szCs w:val="24"/>
          <w:lang w:eastAsia="ru-RU"/>
        </w:rPr>
        <w:t>OAuth2/OpenID Connect (</w:t>
      </w:r>
      <w:proofErr w:type="spellStart"/>
      <w:r w:rsidRPr="00833D13">
        <w:rPr>
          <w:color w:val="auto"/>
          <w:sz w:val="24"/>
          <w:szCs w:val="24"/>
          <w:lang w:eastAsia="ru-RU"/>
        </w:rPr>
        <w:t>Keycloak</w:t>
      </w:r>
      <w:proofErr w:type="spellEnd"/>
      <w:r w:rsidRPr="00833D13">
        <w:rPr>
          <w:color w:val="auto"/>
          <w:sz w:val="24"/>
          <w:szCs w:val="24"/>
          <w:lang w:eastAsia="ru-RU"/>
        </w:rPr>
        <w:t xml:space="preserve"> </w:t>
      </w:r>
      <w:r w:rsidRPr="00833D13">
        <w:rPr>
          <w:color w:val="auto"/>
          <w:sz w:val="24"/>
          <w:szCs w:val="24"/>
          <w:lang w:val="ru-RU" w:eastAsia="ru-RU"/>
        </w:rPr>
        <w:t>или</w:t>
      </w:r>
      <w:r w:rsidRPr="00833D13">
        <w:rPr>
          <w:color w:val="auto"/>
          <w:sz w:val="24"/>
          <w:szCs w:val="24"/>
          <w:lang w:eastAsia="ru-RU"/>
        </w:rPr>
        <w:t xml:space="preserve"> Auth0).</w:t>
      </w:r>
    </w:p>
    <w:p w:rsidR="00833D13" w:rsidRPr="00833D13" w:rsidRDefault="00833D13" w:rsidP="00833D13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eastAsia="ru-RU"/>
        </w:rPr>
      </w:pPr>
      <w:r w:rsidRPr="00833D13">
        <w:rPr>
          <w:color w:val="auto"/>
          <w:sz w:val="24"/>
          <w:szCs w:val="24"/>
          <w:lang w:eastAsia="ru-RU"/>
        </w:rPr>
        <w:t xml:space="preserve">TLS everywhere (HTTPS), </w:t>
      </w:r>
      <w:r w:rsidRPr="00833D13">
        <w:rPr>
          <w:color w:val="auto"/>
          <w:sz w:val="24"/>
          <w:szCs w:val="24"/>
          <w:lang w:val="ru-RU" w:eastAsia="ru-RU"/>
        </w:rPr>
        <w:t>шифрование</w:t>
      </w:r>
      <w:r w:rsidRPr="00833D13">
        <w:rPr>
          <w:color w:val="auto"/>
          <w:sz w:val="24"/>
          <w:szCs w:val="24"/>
          <w:lang w:eastAsia="ru-RU"/>
        </w:rPr>
        <w:t xml:space="preserve"> </w:t>
      </w:r>
      <w:r w:rsidRPr="00833D13">
        <w:rPr>
          <w:color w:val="auto"/>
          <w:sz w:val="24"/>
          <w:szCs w:val="24"/>
          <w:lang w:val="ru-RU" w:eastAsia="ru-RU"/>
        </w:rPr>
        <w:t>полей</w:t>
      </w:r>
      <w:r w:rsidRPr="00833D13">
        <w:rPr>
          <w:color w:val="auto"/>
          <w:sz w:val="24"/>
          <w:szCs w:val="24"/>
          <w:lang w:eastAsia="ru-RU"/>
        </w:rPr>
        <w:t xml:space="preserve"> (PII) </w:t>
      </w:r>
      <w:r w:rsidRPr="00833D13">
        <w:rPr>
          <w:color w:val="auto"/>
          <w:sz w:val="24"/>
          <w:szCs w:val="24"/>
          <w:lang w:val="ru-RU" w:eastAsia="ru-RU"/>
        </w:rPr>
        <w:t>в</w:t>
      </w:r>
      <w:r w:rsidRPr="00833D13">
        <w:rPr>
          <w:color w:val="auto"/>
          <w:sz w:val="24"/>
          <w:szCs w:val="24"/>
          <w:lang w:eastAsia="ru-RU"/>
        </w:rPr>
        <w:t xml:space="preserve"> </w:t>
      </w:r>
      <w:r w:rsidRPr="00833D13">
        <w:rPr>
          <w:color w:val="auto"/>
          <w:sz w:val="24"/>
          <w:szCs w:val="24"/>
          <w:lang w:val="ru-RU" w:eastAsia="ru-RU"/>
        </w:rPr>
        <w:t>БД</w:t>
      </w:r>
      <w:r w:rsidRPr="00833D13">
        <w:rPr>
          <w:color w:val="auto"/>
          <w:sz w:val="24"/>
          <w:szCs w:val="24"/>
          <w:lang w:eastAsia="ru-RU"/>
        </w:rPr>
        <w:t>.</w:t>
      </w:r>
    </w:p>
    <w:p w:rsidR="00833D13" w:rsidRPr="00833D13" w:rsidRDefault="0033674F" w:rsidP="00833D13">
      <w:pPr>
        <w:spacing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  <w:r w:rsidRPr="0033674F">
        <w:rPr>
          <w:noProof/>
          <w:color w:val="auto"/>
          <w:sz w:val="24"/>
          <w:szCs w:val="24"/>
          <w:lang w:val="ru-RU" w:eastAsia="ru-RU"/>
          <w14:ligatures w14:val="standardContextual"/>
        </w:rPr>
      </w:r>
      <w:r w:rsidR="0033674F" w:rsidRPr="0033674F">
        <w:rPr>
          <w:noProof/>
          <w:color w:val="auto"/>
          <w:sz w:val="24"/>
          <w:szCs w:val="24"/>
          <w:lang w:val="ru-RU" w:eastAsia="ru-RU"/>
          <w14:ligatures w14:val="standardContextual"/>
        </w:rPr>
        <w:pict>
          <v:rect id="_x0000_i1081" alt="" style="width:467.75pt;height:.05pt;mso-width-percent:0;mso-height-percent:0;mso-width-percent:0;mso-height-percent:0" o:hralign="center" o:hrstd="t" o:hr="t" fillcolor="#a0a0a0" stroked="f"/>
        </w:pic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0"/>
        <w:rPr>
          <w:b/>
          <w:bCs/>
          <w:color w:val="auto"/>
          <w:kern w:val="36"/>
          <w:sz w:val="48"/>
          <w:szCs w:val="48"/>
          <w:lang w:val="ru-RU" w:eastAsia="ru-RU"/>
        </w:rPr>
      </w:pPr>
      <w:r w:rsidRPr="00833D13">
        <w:rPr>
          <w:b/>
          <w:bCs/>
          <w:color w:val="auto"/>
          <w:kern w:val="36"/>
          <w:sz w:val="48"/>
          <w:szCs w:val="48"/>
          <w:lang w:val="ru-RU" w:eastAsia="ru-RU"/>
        </w:rPr>
        <w:t>5. Вопросы безопасности (конкретные меры)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5.1. Аутентификация и авторизация</w:t>
      </w:r>
    </w:p>
    <w:p w:rsidR="00833D13" w:rsidRPr="00833D13" w:rsidRDefault="00833D13" w:rsidP="00833D1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Внедрить RBAC (ролевой доступ) с тонкой гранулярностью.</w:t>
      </w:r>
    </w:p>
    <w:p w:rsidR="00833D13" w:rsidRPr="00833D13" w:rsidRDefault="00833D13" w:rsidP="00833D1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Поддержка SSO (AD/LDAP) для корпоративных пользователей.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5.2. Защита передачи и хранения данных</w:t>
      </w:r>
    </w:p>
    <w:p w:rsidR="00833D13" w:rsidRPr="00833D13" w:rsidRDefault="00833D13" w:rsidP="00833D1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TLS 1.2+ для всех соединений.</w:t>
      </w:r>
    </w:p>
    <w:p w:rsidR="00833D13" w:rsidRPr="00833D13" w:rsidRDefault="00833D13" w:rsidP="00833D1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Шифрование чувствительных полей (например, номера карт поставщиков) в БД с KMS (Key Management Service).</w:t>
      </w:r>
    </w:p>
    <w:p w:rsidR="00833D13" w:rsidRPr="00833D13" w:rsidRDefault="00833D13" w:rsidP="00833D1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Ротация ключей доступа.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5.3. Защита API</w:t>
      </w:r>
    </w:p>
    <w:p w:rsidR="00833D13" w:rsidRPr="00833D13" w:rsidRDefault="00833D13" w:rsidP="00833D1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Ограничение скорости (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rate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limiting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), защита от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DDoS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(WAF).</w:t>
      </w:r>
    </w:p>
    <w:p w:rsidR="00833D13" w:rsidRPr="00833D13" w:rsidRDefault="00833D13" w:rsidP="00833D1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Валидация входных данных, защита от SQL-инъекций, XSS, CSRF.</w:t>
      </w:r>
    </w:p>
    <w:p w:rsidR="00833D13" w:rsidRPr="00833D13" w:rsidRDefault="00833D13" w:rsidP="00833D1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Использование подготовленных выражений/ORM.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5.4. Аудит и логирование</w:t>
      </w:r>
    </w:p>
    <w:p w:rsidR="00833D13" w:rsidRPr="00833D13" w:rsidRDefault="00833D13" w:rsidP="00833D13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Журнал всех критичных операций (кто, что, когда). Логи в централизованном хранилище (ELK) с защитой доступа.</w:t>
      </w:r>
    </w:p>
    <w:p w:rsidR="00833D13" w:rsidRPr="00833D13" w:rsidRDefault="00833D13" w:rsidP="00833D13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Настроить оповещения при подозрительной активности.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5.5. Безопасность ML/данных</w:t>
      </w:r>
    </w:p>
    <w:p w:rsidR="00833D13" w:rsidRPr="00833D13" w:rsidRDefault="00833D13" w:rsidP="00833D1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proofErr w:type="spellStart"/>
      <w:r w:rsidRPr="00833D13">
        <w:rPr>
          <w:color w:val="auto"/>
          <w:sz w:val="24"/>
          <w:szCs w:val="24"/>
          <w:lang w:val="ru-RU" w:eastAsia="ru-RU"/>
        </w:rPr>
        <w:t>Псевдонимизация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персональных данных в тренировочных датасетах.</w:t>
      </w:r>
    </w:p>
    <w:p w:rsidR="00833D13" w:rsidRPr="00833D13" w:rsidRDefault="00833D13" w:rsidP="00833D1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Тесты на целостность данных и мониторинг дрейфа модели.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5.6. Процедуры безопасности</w:t>
      </w:r>
    </w:p>
    <w:p w:rsidR="00833D13" w:rsidRPr="00833D13" w:rsidRDefault="00833D13" w:rsidP="00833D1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Регулярные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pentest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/сканирование уязвимостей.</w:t>
      </w:r>
    </w:p>
    <w:p w:rsidR="00833D13" w:rsidRPr="00833D13" w:rsidRDefault="00833D13" w:rsidP="00833D1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Процедуры резервного копирования и тестирование восстановления (RTO/RPO определены).</w:t>
      </w:r>
    </w:p>
    <w:p w:rsidR="00833D13" w:rsidRPr="00833D13" w:rsidRDefault="0033674F" w:rsidP="00833D13">
      <w:pPr>
        <w:spacing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  <w:r w:rsidRPr="0033674F">
        <w:rPr>
          <w:noProof/>
          <w:color w:val="auto"/>
          <w:sz w:val="24"/>
          <w:szCs w:val="24"/>
          <w:lang w:val="ru-RU" w:eastAsia="ru-RU"/>
          <w14:ligatures w14:val="standardContextual"/>
        </w:rPr>
      </w:r>
      <w:r w:rsidR="0033674F" w:rsidRPr="0033674F">
        <w:rPr>
          <w:noProof/>
          <w:color w:val="auto"/>
          <w:sz w:val="24"/>
          <w:szCs w:val="24"/>
          <w:lang w:val="ru-RU" w:eastAsia="ru-RU"/>
          <w14:ligatures w14:val="standardContextual"/>
        </w:rPr>
        <w:pict>
          <v:rect id="_x0000_i1080" alt="" style="width:467.75pt;height:.05pt;mso-width-percent:0;mso-height-percent:0;mso-width-percent:0;mso-height-percent:0" o:hralign="center" o:hrstd="t" o:hr="t" fillcolor="#a0a0a0" stroked="f"/>
        </w:pic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0"/>
        <w:rPr>
          <w:b/>
          <w:bCs/>
          <w:color w:val="auto"/>
          <w:kern w:val="36"/>
          <w:sz w:val="48"/>
          <w:szCs w:val="48"/>
          <w:lang w:val="ru-RU" w:eastAsia="ru-RU"/>
        </w:rPr>
      </w:pPr>
      <w:r w:rsidRPr="00833D13">
        <w:rPr>
          <w:b/>
          <w:bCs/>
          <w:color w:val="auto"/>
          <w:kern w:val="36"/>
          <w:sz w:val="48"/>
          <w:szCs w:val="48"/>
          <w:lang w:val="ru-RU" w:eastAsia="ru-RU"/>
        </w:rPr>
        <w:t>6. План разработки (этапы, сроки и ресурсы)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line="240" w:lineRule="auto"/>
        <w:ind w:firstLine="0"/>
        <w:jc w:val="left"/>
        <w:rPr>
          <w:rFonts w:ascii=".AppleSystemUIFont" w:hAnsi=".AppleSystemUIFont"/>
          <w:color w:val="FFFFFF"/>
          <w:sz w:val="26"/>
          <w:szCs w:val="26"/>
          <w:lang w:val="ru-RU" w:eastAsia="ru-RU"/>
        </w:rPr>
      </w:pPr>
      <w:r w:rsidRPr="00833D13">
        <w:rPr>
          <w:rFonts w:ascii=".AppleSystemUIFont" w:hAnsi=".AppleSystemUIFont"/>
          <w:color w:val="FFFFFF"/>
          <w:sz w:val="26"/>
          <w:szCs w:val="26"/>
          <w:lang w:val="ru-RU" w:eastAsia="ru-RU"/>
        </w:rPr>
        <w:t>Оценка: проект средней сложности. Примерный план — 7 месяцев (можно адаптировать к доступным ресурсам).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Фазы и сроки (пример)</w:t>
      </w:r>
    </w:p>
    <w:p w:rsidR="00833D13" w:rsidRPr="00833D13" w:rsidRDefault="00833D13" w:rsidP="00833D1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Предпроектный этап / Сбор требований — 2 недели</w:t>
      </w:r>
    </w:p>
    <w:p w:rsidR="00833D13" w:rsidRPr="00833D13" w:rsidRDefault="00833D13" w:rsidP="00833D1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Встречи с заказчиком, картирование процессов, сбор сценариев.</w:t>
      </w:r>
    </w:p>
    <w:p w:rsidR="00833D13" w:rsidRPr="00833D13" w:rsidRDefault="00833D13" w:rsidP="00833D1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Техническое задание и проектирование (UX + архитектура) — 3 недели</w:t>
      </w:r>
    </w:p>
    <w:p w:rsidR="00833D13" w:rsidRPr="00833D13" w:rsidRDefault="00833D13" w:rsidP="00833D1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Функциональные спецификации, ERD, API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contract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, макеты.</w:t>
      </w:r>
    </w:p>
    <w:p w:rsidR="00833D13" w:rsidRPr="00833D13" w:rsidRDefault="00833D13" w:rsidP="00833D1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eastAsia="ru-RU"/>
        </w:rPr>
      </w:pPr>
      <w:r w:rsidRPr="00833D13">
        <w:rPr>
          <w:color w:val="auto"/>
          <w:sz w:val="24"/>
          <w:szCs w:val="24"/>
          <w:lang w:eastAsia="ru-RU"/>
        </w:rPr>
        <w:t xml:space="preserve">Proof of Concept (PoC) </w:t>
      </w:r>
      <w:r w:rsidRPr="00833D13">
        <w:rPr>
          <w:color w:val="auto"/>
          <w:sz w:val="24"/>
          <w:szCs w:val="24"/>
          <w:lang w:val="ru-RU" w:eastAsia="ru-RU"/>
        </w:rPr>
        <w:t>и</w:t>
      </w:r>
      <w:r w:rsidRPr="00833D13">
        <w:rPr>
          <w:color w:val="auto"/>
          <w:sz w:val="24"/>
          <w:szCs w:val="24"/>
          <w:lang w:eastAsia="ru-RU"/>
        </w:rPr>
        <w:t xml:space="preserve"> ML-</w:t>
      </w:r>
      <w:r w:rsidRPr="00833D13">
        <w:rPr>
          <w:color w:val="auto"/>
          <w:sz w:val="24"/>
          <w:szCs w:val="24"/>
          <w:lang w:val="ru-RU" w:eastAsia="ru-RU"/>
        </w:rPr>
        <w:t>прототип</w:t>
      </w:r>
      <w:r w:rsidRPr="00833D13">
        <w:rPr>
          <w:color w:val="auto"/>
          <w:sz w:val="24"/>
          <w:szCs w:val="24"/>
          <w:lang w:eastAsia="ru-RU"/>
        </w:rPr>
        <w:t xml:space="preserve"> — 4 </w:t>
      </w:r>
      <w:r w:rsidRPr="00833D13">
        <w:rPr>
          <w:color w:val="auto"/>
          <w:sz w:val="24"/>
          <w:szCs w:val="24"/>
          <w:lang w:val="ru-RU" w:eastAsia="ru-RU"/>
        </w:rPr>
        <w:t>недели</w:t>
      </w:r>
    </w:p>
    <w:p w:rsidR="00833D13" w:rsidRPr="00833D13" w:rsidRDefault="00833D13" w:rsidP="00833D1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Минимальный прототип учёта + простой ML прогноз для 100 SKU.</w:t>
      </w:r>
    </w:p>
    <w:p w:rsidR="00833D13" w:rsidRPr="00833D13" w:rsidRDefault="00833D13" w:rsidP="00833D1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Реализация ядра (MVP) — 12 недель</w:t>
      </w:r>
    </w:p>
    <w:p w:rsidR="00833D13" w:rsidRPr="00833D13" w:rsidRDefault="00833D13" w:rsidP="00833D1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proofErr w:type="spellStart"/>
      <w:r w:rsidRPr="00833D13">
        <w:rPr>
          <w:color w:val="auto"/>
          <w:sz w:val="24"/>
          <w:szCs w:val="24"/>
          <w:lang w:val="ru-RU" w:eastAsia="ru-RU"/>
        </w:rPr>
        <w:t>Backend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API,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Frontend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дашборд, мобильный приёмщик, интеграция с 1С/POS (минимально).</w:t>
      </w:r>
    </w:p>
    <w:p w:rsidR="00833D13" w:rsidRPr="00833D13" w:rsidRDefault="00833D13" w:rsidP="00833D1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Тестирование и доработки — 6 недель</w:t>
      </w:r>
    </w:p>
    <w:p w:rsidR="00833D13" w:rsidRPr="00833D13" w:rsidRDefault="00833D13" w:rsidP="00833D1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Функциональное, интеграционное, нагрузочное тестирование.</w:t>
      </w:r>
    </w:p>
    <w:p w:rsidR="00833D13" w:rsidRPr="00833D13" w:rsidRDefault="00833D13" w:rsidP="00833D1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Внедрение и пилот в 1–2 филиалах — 3 недели</w:t>
      </w:r>
    </w:p>
    <w:p w:rsidR="00833D13" w:rsidRPr="00833D13" w:rsidRDefault="00833D13" w:rsidP="00833D1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Настройка, миграция данных, обучение персонала.</w:t>
      </w:r>
    </w:p>
    <w:p w:rsidR="00833D13" w:rsidRPr="00833D13" w:rsidRDefault="00833D13" w:rsidP="00833D1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lastRenderedPageBreak/>
        <w:t>Масштабирование и ввод в эксплуатацию — 2–4 недели</w:t>
      </w:r>
    </w:p>
    <w:p w:rsidR="00833D13" w:rsidRPr="00833D13" w:rsidRDefault="00833D13" w:rsidP="00833D1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Производственный запуск, поддержка, сбор обратной связи.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Команда (рекомендуемая)</w:t>
      </w:r>
    </w:p>
    <w:p w:rsidR="00833D13" w:rsidRPr="00833D13" w:rsidRDefault="00833D13" w:rsidP="00833D1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Проектный менеджер (1)</w:t>
      </w:r>
    </w:p>
    <w:p w:rsidR="00833D13" w:rsidRPr="00833D13" w:rsidRDefault="00833D13" w:rsidP="00833D1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Аналитик/BA (1)</w:t>
      </w:r>
    </w:p>
    <w:p w:rsidR="00833D13" w:rsidRPr="00833D13" w:rsidRDefault="00833D13" w:rsidP="00833D1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Архитектор/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Lead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backend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(1)</w:t>
      </w:r>
    </w:p>
    <w:p w:rsidR="00833D13" w:rsidRPr="00833D13" w:rsidRDefault="00833D13" w:rsidP="00833D1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proofErr w:type="spellStart"/>
      <w:r w:rsidRPr="00833D13">
        <w:rPr>
          <w:color w:val="auto"/>
          <w:sz w:val="24"/>
          <w:szCs w:val="24"/>
          <w:lang w:val="ru-RU" w:eastAsia="ru-RU"/>
        </w:rPr>
        <w:t>Backend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-разработчики (2)</w:t>
      </w:r>
    </w:p>
    <w:p w:rsidR="00833D13" w:rsidRPr="00833D13" w:rsidRDefault="00833D13" w:rsidP="00833D1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proofErr w:type="spellStart"/>
      <w:r w:rsidRPr="00833D13">
        <w:rPr>
          <w:color w:val="auto"/>
          <w:sz w:val="24"/>
          <w:szCs w:val="24"/>
          <w:lang w:val="ru-RU" w:eastAsia="ru-RU"/>
        </w:rPr>
        <w:t>Frontend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-разработчик (1–2)</w:t>
      </w:r>
    </w:p>
    <w:p w:rsidR="00833D13" w:rsidRPr="00833D13" w:rsidRDefault="00833D13" w:rsidP="00833D1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Mobile-разработчик (1)</w:t>
      </w:r>
    </w:p>
    <w:p w:rsidR="00833D13" w:rsidRPr="00833D13" w:rsidRDefault="00833D13" w:rsidP="00833D1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Data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Engineer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(1)</w:t>
      </w:r>
    </w:p>
    <w:p w:rsidR="00833D13" w:rsidRPr="00833D13" w:rsidRDefault="00833D13" w:rsidP="00833D1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ML-инженер/DS (1)</w:t>
      </w:r>
    </w:p>
    <w:p w:rsidR="00833D13" w:rsidRPr="00833D13" w:rsidRDefault="00833D13" w:rsidP="00833D1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QA-инженер (1–2)</w:t>
      </w:r>
    </w:p>
    <w:p w:rsidR="00833D13" w:rsidRPr="00833D13" w:rsidRDefault="00833D13" w:rsidP="00833D1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proofErr w:type="spellStart"/>
      <w:r w:rsidRPr="00833D13">
        <w:rPr>
          <w:color w:val="auto"/>
          <w:sz w:val="24"/>
          <w:szCs w:val="24"/>
          <w:lang w:val="ru-RU" w:eastAsia="ru-RU"/>
        </w:rPr>
        <w:t>DevOps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(1)</w:t>
      </w:r>
    </w:p>
    <w:p w:rsidR="00833D13" w:rsidRPr="00833D13" w:rsidRDefault="00833D13" w:rsidP="00833D1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Бизнес-специалист / представитель заказчика (1–2)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Управление проектом</w:t>
      </w:r>
    </w:p>
    <w:p w:rsidR="00833D13" w:rsidRPr="00833D13" w:rsidRDefault="00833D13" w:rsidP="00833D13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Методология: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Agile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/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Scrum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(спринты 2 недели).</w:t>
      </w:r>
    </w:p>
    <w:p w:rsidR="00833D13" w:rsidRPr="00833D13" w:rsidRDefault="00833D13" w:rsidP="00833D13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Еженедельные</w:t>
      </w:r>
      <w:r w:rsidRPr="00833D13">
        <w:rPr>
          <w:color w:val="auto"/>
          <w:sz w:val="24"/>
          <w:szCs w:val="24"/>
          <w:lang w:eastAsia="ru-RU"/>
        </w:rPr>
        <w:t xml:space="preserve"> </w:t>
      </w:r>
      <w:r w:rsidRPr="00833D13">
        <w:rPr>
          <w:color w:val="auto"/>
          <w:sz w:val="24"/>
          <w:szCs w:val="24"/>
          <w:lang w:val="ru-RU" w:eastAsia="ru-RU"/>
        </w:rPr>
        <w:t>демо</w:t>
      </w:r>
      <w:r w:rsidRPr="00833D13">
        <w:rPr>
          <w:color w:val="auto"/>
          <w:sz w:val="24"/>
          <w:szCs w:val="24"/>
          <w:lang w:eastAsia="ru-RU"/>
        </w:rPr>
        <w:t>, backlog grooming, retrospective.</w:t>
      </w:r>
    </w:p>
    <w:p w:rsidR="00833D13" w:rsidRPr="00833D13" w:rsidRDefault="00833D13" w:rsidP="00833D13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Риски: некорректные входные данные, сложная интеграция с 1С, задержки со стороны поставщиков — подготовить план смягчения.</w:t>
      </w:r>
    </w:p>
    <w:p w:rsidR="00833D13" w:rsidRPr="00833D13" w:rsidRDefault="0033674F" w:rsidP="00833D13">
      <w:pPr>
        <w:spacing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  <w:r w:rsidRPr="0033674F">
        <w:rPr>
          <w:noProof/>
          <w:color w:val="auto"/>
          <w:sz w:val="24"/>
          <w:szCs w:val="24"/>
          <w:lang w:val="ru-RU" w:eastAsia="ru-RU"/>
          <w14:ligatures w14:val="standardContextual"/>
        </w:rPr>
      </w:r>
      <w:r w:rsidR="0033674F" w:rsidRPr="0033674F">
        <w:rPr>
          <w:noProof/>
          <w:color w:val="auto"/>
          <w:sz w:val="24"/>
          <w:szCs w:val="24"/>
          <w:lang w:val="ru-RU" w:eastAsia="ru-RU"/>
          <w14:ligatures w14:val="standardContextual"/>
        </w:rPr>
        <w:pict>
          <v:rect id="_x0000_i1079" alt="" style="width:467.75pt;height:.05pt;mso-width-percent:0;mso-height-percent:0;mso-width-percent:0;mso-height-percent:0" o:hralign="center" o:hrstd="t" o:hr="t" fillcolor="#a0a0a0" stroked="f"/>
        </w:pic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0"/>
        <w:rPr>
          <w:b/>
          <w:bCs/>
          <w:color w:val="auto"/>
          <w:kern w:val="36"/>
          <w:sz w:val="48"/>
          <w:szCs w:val="48"/>
          <w:lang w:val="ru-RU" w:eastAsia="ru-RU"/>
        </w:rPr>
      </w:pPr>
      <w:r w:rsidRPr="00833D13">
        <w:rPr>
          <w:b/>
          <w:bCs/>
          <w:color w:val="auto"/>
          <w:kern w:val="36"/>
          <w:sz w:val="48"/>
          <w:szCs w:val="48"/>
          <w:lang w:val="ru-RU" w:eastAsia="ru-RU"/>
        </w:rPr>
        <w:t>7. Макеты / прототипы интерфейса (текстовые прототипы)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Ниже — упрощённые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wireframe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-описания основных экранов. Они помогут быстро представить UX; позже можно сделать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кликабельный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прототип (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Figma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).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7.1. Дашборд руководителя</w:t>
      </w:r>
    </w:p>
    <w:p w:rsidR="00833D13" w:rsidRPr="00833D13" w:rsidRDefault="00833D13" w:rsidP="00833D13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Заголовок: «Дашборд —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МегаМаркет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»</w:t>
      </w:r>
    </w:p>
    <w:p w:rsidR="00833D13" w:rsidRPr="00833D13" w:rsidRDefault="00833D13" w:rsidP="00833D13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KPI сверху: Общие остатки, % заполнения полок,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Fill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Rate (за период), Средняя оборачиваемость (дни), Value стареющих запасов.</w:t>
      </w:r>
    </w:p>
    <w:p w:rsidR="00833D13" w:rsidRPr="00833D13" w:rsidRDefault="00833D13" w:rsidP="00833D13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Графики: продажи по категориям (за 30д), прогноз спроса (по ключевым SKU),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heatmap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по филиалам (дефицит/избыток).</w:t>
      </w:r>
    </w:p>
    <w:p w:rsidR="00833D13" w:rsidRPr="00833D13" w:rsidRDefault="00833D13" w:rsidP="00833D13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Список предупреждений: товары с низким запасом, задержанные поставки.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7.2. Карточка товара (SKU)</w:t>
      </w:r>
    </w:p>
    <w:p w:rsidR="00833D13" w:rsidRPr="00833D13" w:rsidRDefault="00833D13" w:rsidP="00833D13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Фото, название, категория, артикул, UPC.</w:t>
      </w:r>
    </w:p>
    <w:p w:rsidR="00833D13" w:rsidRPr="00833D13" w:rsidRDefault="00833D13" w:rsidP="00833D13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Текущие остатки по складам (таблица), зарезервировано, ожидается (PO).</w:t>
      </w:r>
    </w:p>
    <w:p w:rsidR="00833D13" w:rsidRPr="00833D13" w:rsidRDefault="00833D13" w:rsidP="00833D13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История движения (таблица/фильтр по датам).</w:t>
      </w:r>
    </w:p>
    <w:p w:rsidR="00833D13" w:rsidRPr="00833D13" w:rsidRDefault="00833D13" w:rsidP="00833D13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Рекомендации: рекомендованный заказ (кол-во),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safety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stock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,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lead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time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7.3. Модуль формирования заказов</w:t>
      </w:r>
    </w:p>
    <w:p w:rsidR="00833D13" w:rsidRPr="00833D13" w:rsidRDefault="00833D13" w:rsidP="00833D13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Фильтры: филиал/поставщик/категория.</w:t>
      </w:r>
    </w:p>
    <w:p w:rsidR="00833D13" w:rsidRPr="00833D13" w:rsidRDefault="00833D13" w:rsidP="00833D13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Авто-сгенерированный список SKU с предложениями; чекбоксы для подтверждения; кнопка «Сформировать PO», вариант — «Отправить поставщику».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7.4. Мобильный экран (для кладовщика)</w:t>
      </w:r>
    </w:p>
    <w:p w:rsidR="00833D13" w:rsidRPr="00833D13" w:rsidRDefault="00833D13" w:rsidP="00833D13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Экран «Приём партии»: сканирование штрих-кода → выбор PO → ввод количества и срока годности → подтвердить.</w:t>
      </w:r>
    </w:p>
    <w:p w:rsidR="00833D13" w:rsidRPr="00833D13" w:rsidRDefault="00833D13" w:rsidP="00833D13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Экран «Инвентаризация»: список SKU, ввод факта, комментарий, сохранить и синхронизировать.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(Если нужно, могу сгенерировать простые SVG/PNG прототипы — напишите, желаете ли визуальные макеты.)</w:t>
      </w:r>
    </w:p>
    <w:p w:rsidR="00833D13" w:rsidRPr="00833D13" w:rsidRDefault="0033674F" w:rsidP="00833D13">
      <w:pPr>
        <w:spacing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  <w:r w:rsidRPr="0033674F">
        <w:rPr>
          <w:noProof/>
          <w:color w:val="auto"/>
          <w:sz w:val="24"/>
          <w:szCs w:val="24"/>
          <w:lang w:val="ru-RU" w:eastAsia="ru-RU"/>
          <w14:ligatures w14:val="standardContextual"/>
        </w:rPr>
      </w:r>
      <w:r w:rsidR="0033674F" w:rsidRPr="0033674F">
        <w:rPr>
          <w:noProof/>
          <w:color w:val="auto"/>
          <w:sz w:val="24"/>
          <w:szCs w:val="24"/>
          <w:lang w:val="ru-RU" w:eastAsia="ru-RU"/>
          <w14:ligatures w14:val="standardContextual"/>
        </w:rPr>
        <w:pict>
          <v:rect id="_x0000_i1078" alt="" style="width:467.75pt;height:.05pt;mso-width-percent:0;mso-height-percent:0;mso-width-percent:0;mso-height-percent:0" o:hralign="center" o:hrstd="t" o:hr="t" fillcolor="#a0a0a0" stroked="f"/>
        </w:pic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0"/>
        <w:rPr>
          <w:b/>
          <w:bCs/>
          <w:color w:val="auto"/>
          <w:kern w:val="36"/>
          <w:sz w:val="48"/>
          <w:szCs w:val="48"/>
          <w:lang w:val="ru-RU" w:eastAsia="ru-RU"/>
        </w:rPr>
      </w:pPr>
      <w:r w:rsidRPr="00833D13">
        <w:rPr>
          <w:b/>
          <w:bCs/>
          <w:color w:val="auto"/>
          <w:kern w:val="36"/>
          <w:sz w:val="48"/>
          <w:szCs w:val="48"/>
          <w:lang w:val="ru-RU" w:eastAsia="ru-RU"/>
        </w:rPr>
        <w:t>8. Стратегия тестирования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8.1. Типы тестов</w:t>
      </w:r>
    </w:p>
    <w:p w:rsidR="00833D13" w:rsidRPr="00833D13" w:rsidRDefault="00833D13" w:rsidP="00833D13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eastAsia="ru-RU"/>
        </w:rPr>
      </w:pPr>
      <w:r w:rsidRPr="00833D13">
        <w:rPr>
          <w:color w:val="auto"/>
          <w:sz w:val="24"/>
          <w:szCs w:val="24"/>
          <w:lang w:eastAsia="ru-RU"/>
        </w:rPr>
        <w:t xml:space="preserve">Unit tests — </w:t>
      </w:r>
      <w:r w:rsidRPr="00833D13">
        <w:rPr>
          <w:color w:val="auto"/>
          <w:sz w:val="24"/>
          <w:szCs w:val="24"/>
          <w:lang w:val="ru-RU" w:eastAsia="ru-RU"/>
        </w:rPr>
        <w:t>логика</w:t>
      </w:r>
      <w:r w:rsidRPr="00833D13">
        <w:rPr>
          <w:color w:val="auto"/>
          <w:sz w:val="24"/>
          <w:szCs w:val="24"/>
          <w:lang w:eastAsia="ru-RU"/>
        </w:rPr>
        <w:t xml:space="preserve"> backend, ML-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препроцессинг</w:t>
      </w:r>
      <w:proofErr w:type="spellEnd"/>
      <w:r w:rsidRPr="00833D13">
        <w:rPr>
          <w:color w:val="auto"/>
          <w:sz w:val="24"/>
          <w:szCs w:val="24"/>
          <w:lang w:eastAsia="ru-RU"/>
        </w:rPr>
        <w:t>.</w:t>
      </w:r>
    </w:p>
    <w:p w:rsidR="00833D13" w:rsidRPr="00833D13" w:rsidRDefault="00833D13" w:rsidP="00833D13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proofErr w:type="spellStart"/>
      <w:r w:rsidRPr="00833D13">
        <w:rPr>
          <w:color w:val="auto"/>
          <w:sz w:val="24"/>
          <w:szCs w:val="24"/>
          <w:lang w:val="ru-RU" w:eastAsia="ru-RU"/>
        </w:rPr>
        <w:t>Integration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tests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— интеграции с POS/1С/поставщиками, очередями.</w:t>
      </w:r>
    </w:p>
    <w:p w:rsidR="00833D13" w:rsidRPr="00833D13" w:rsidRDefault="00833D13" w:rsidP="00833D13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End-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to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-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end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(E2E) — сценарии: приём товара, продажа, автоматический заказ.</w:t>
      </w:r>
    </w:p>
    <w:p w:rsidR="00833D13" w:rsidRPr="00833D13" w:rsidRDefault="00833D13" w:rsidP="00833D13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proofErr w:type="spellStart"/>
      <w:r w:rsidRPr="00833D13">
        <w:rPr>
          <w:color w:val="auto"/>
          <w:sz w:val="24"/>
          <w:szCs w:val="24"/>
          <w:lang w:val="ru-RU" w:eastAsia="ru-RU"/>
        </w:rPr>
        <w:t>Load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/ Performance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tests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— моделирование пиковых продаж, нагрузка на отчёты.</w:t>
      </w:r>
    </w:p>
    <w:p w:rsidR="00833D13" w:rsidRPr="00833D13" w:rsidRDefault="00833D13" w:rsidP="00833D13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eastAsia="ru-RU"/>
        </w:rPr>
      </w:pPr>
      <w:r w:rsidRPr="00833D13">
        <w:rPr>
          <w:color w:val="auto"/>
          <w:sz w:val="24"/>
          <w:szCs w:val="24"/>
          <w:lang w:eastAsia="ru-RU"/>
        </w:rPr>
        <w:t xml:space="preserve">Security tests / Penetration tests — </w:t>
      </w:r>
      <w:r w:rsidRPr="00833D13">
        <w:rPr>
          <w:color w:val="auto"/>
          <w:sz w:val="24"/>
          <w:szCs w:val="24"/>
          <w:lang w:val="ru-RU" w:eastAsia="ru-RU"/>
        </w:rPr>
        <w:t>внешние</w:t>
      </w:r>
      <w:r w:rsidRPr="00833D13">
        <w:rPr>
          <w:color w:val="auto"/>
          <w:sz w:val="24"/>
          <w:szCs w:val="24"/>
          <w:lang w:eastAsia="ru-RU"/>
        </w:rPr>
        <w:t xml:space="preserve"> </w:t>
      </w:r>
      <w:r w:rsidRPr="00833D13">
        <w:rPr>
          <w:color w:val="auto"/>
          <w:sz w:val="24"/>
          <w:szCs w:val="24"/>
          <w:lang w:val="ru-RU" w:eastAsia="ru-RU"/>
        </w:rPr>
        <w:t>и</w:t>
      </w:r>
      <w:r w:rsidRPr="00833D13">
        <w:rPr>
          <w:color w:val="auto"/>
          <w:sz w:val="24"/>
          <w:szCs w:val="24"/>
          <w:lang w:eastAsia="ru-RU"/>
        </w:rPr>
        <w:t xml:space="preserve"> </w:t>
      </w:r>
      <w:r w:rsidRPr="00833D13">
        <w:rPr>
          <w:color w:val="auto"/>
          <w:sz w:val="24"/>
          <w:szCs w:val="24"/>
          <w:lang w:val="ru-RU" w:eastAsia="ru-RU"/>
        </w:rPr>
        <w:t>внутренние</w:t>
      </w:r>
      <w:r w:rsidRPr="00833D13">
        <w:rPr>
          <w:color w:val="auto"/>
          <w:sz w:val="24"/>
          <w:szCs w:val="24"/>
          <w:lang w:eastAsia="ru-RU"/>
        </w:rPr>
        <w:t>.</w:t>
      </w:r>
    </w:p>
    <w:p w:rsidR="00833D13" w:rsidRPr="00833D13" w:rsidRDefault="00833D13" w:rsidP="00833D13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User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Acceptance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Testing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(UAT) — пилотные пользователи из «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МегаМаркет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».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8.2. Метрики успешности</w:t>
      </w:r>
    </w:p>
    <w:p w:rsidR="00833D13" w:rsidRPr="00833D13" w:rsidRDefault="00833D13" w:rsidP="00833D13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lastRenderedPageBreak/>
        <w:t xml:space="preserve">Точность прогноза: MAPE </w:t>
      </w:r>
      <w:proofErr w:type="gramStart"/>
      <w:r w:rsidRPr="00833D13">
        <w:rPr>
          <w:color w:val="auto"/>
          <w:sz w:val="24"/>
          <w:szCs w:val="24"/>
          <w:lang w:val="ru-RU" w:eastAsia="ru-RU"/>
        </w:rPr>
        <w:t>&lt; целевой</w:t>
      </w:r>
      <w:proofErr w:type="gramEnd"/>
      <w:r w:rsidRPr="00833D13">
        <w:rPr>
          <w:color w:val="auto"/>
          <w:sz w:val="24"/>
          <w:szCs w:val="24"/>
          <w:lang w:val="ru-RU" w:eastAsia="ru-RU"/>
        </w:rPr>
        <w:t xml:space="preserve"> (например, </w:t>
      </w:r>
      <w:proofErr w:type="gramStart"/>
      <w:r w:rsidRPr="00833D13">
        <w:rPr>
          <w:color w:val="auto"/>
          <w:sz w:val="24"/>
          <w:szCs w:val="24"/>
          <w:lang w:val="ru-RU" w:eastAsia="ru-RU"/>
        </w:rPr>
        <w:t>&lt; 15</w:t>
      </w:r>
      <w:proofErr w:type="gramEnd"/>
      <w:r w:rsidRPr="00833D13">
        <w:rPr>
          <w:color w:val="auto"/>
          <w:sz w:val="24"/>
          <w:szCs w:val="24"/>
          <w:lang w:val="ru-RU" w:eastAsia="ru-RU"/>
        </w:rPr>
        <w:t>% для основных SKU) — согласовать с заказчиком.</w:t>
      </w:r>
    </w:p>
    <w:p w:rsidR="00833D13" w:rsidRPr="00833D13" w:rsidRDefault="00833D13" w:rsidP="00833D13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Снижение</w:t>
      </w:r>
      <w:r w:rsidRPr="00833D13">
        <w:rPr>
          <w:color w:val="auto"/>
          <w:sz w:val="24"/>
          <w:szCs w:val="24"/>
          <w:lang w:eastAsia="ru-RU"/>
        </w:rPr>
        <w:t xml:space="preserve"> out-of-stock incidents </w:t>
      </w:r>
      <w:r w:rsidRPr="00833D13">
        <w:rPr>
          <w:color w:val="auto"/>
          <w:sz w:val="24"/>
          <w:szCs w:val="24"/>
          <w:lang w:val="ru-RU" w:eastAsia="ru-RU"/>
        </w:rPr>
        <w:t>на</w:t>
      </w:r>
      <w:r w:rsidRPr="00833D13">
        <w:rPr>
          <w:color w:val="auto"/>
          <w:sz w:val="24"/>
          <w:szCs w:val="24"/>
          <w:lang w:eastAsia="ru-RU"/>
        </w:rPr>
        <w:t xml:space="preserve"> X% </w:t>
      </w:r>
      <w:r w:rsidRPr="00833D13">
        <w:rPr>
          <w:color w:val="auto"/>
          <w:sz w:val="24"/>
          <w:szCs w:val="24"/>
          <w:lang w:val="ru-RU" w:eastAsia="ru-RU"/>
        </w:rPr>
        <w:t>в</w:t>
      </w:r>
      <w:r w:rsidRPr="00833D13">
        <w:rPr>
          <w:color w:val="auto"/>
          <w:sz w:val="24"/>
          <w:szCs w:val="24"/>
          <w:lang w:eastAsia="ru-RU"/>
        </w:rPr>
        <w:t xml:space="preserve"> </w:t>
      </w:r>
      <w:r w:rsidRPr="00833D13">
        <w:rPr>
          <w:color w:val="auto"/>
          <w:sz w:val="24"/>
          <w:szCs w:val="24"/>
          <w:lang w:val="ru-RU" w:eastAsia="ru-RU"/>
        </w:rPr>
        <w:t>пилоте</w:t>
      </w:r>
      <w:r w:rsidRPr="00833D13">
        <w:rPr>
          <w:color w:val="auto"/>
          <w:sz w:val="24"/>
          <w:szCs w:val="24"/>
          <w:lang w:eastAsia="ru-RU"/>
        </w:rPr>
        <w:t xml:space="preserve"> (</w:t>
      </w:r>
      <w:r w:rsidRPr="00833D13">
        <w:rPr>
          <w:color w:val="auto"/>
          <w:sz w:val="24"/>
          <w:szCs w:val="24"/>
          <w:lang w:val="ru-RU" w:eastAsia="ru-RU"/>
        </w:rPr>
        <w:t>цель</w:t>
      </w:r>
      <w:r w:rsidRPr="00833D13">
        <w:rPr>
          <w:color w:val="auto"/>
          <w:sz w:val="24"/>
          <w:szCs w:val="24"/>
          <w:lang w:eastAsia="ru-RU"/>
        </w:rPr>
        <w:t xml:space="preserve"> — 30–50%).</w:t>
      </w:r>
    </w:p>
    <w:p w:rsidR="00833D13" w:rsidRPr="00833D13" w:rsidRDefault="00833D13" w:rsidP="00833D13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Снижение среднего уровня запасов (капитала) на Y% без ухудшения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fill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rate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.</w:t>
      </w:r>
    </w:p>
    <w:p w:rsidR="00833D13" w:rsidRPr="00833D13" w:rsidRDefault="00833D13" w:rsidP="00833D13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Время отклика основных операций </w:t>
      </w:r>
      <w:proofErr w:type="gramStart"/>
      <w:r w:rsidRPr="00833D13">
        <w:rPr>
          <w:color w:val="auto"/>
          <w:sz w:val="24"/>
          <w:szCs w:val="24"/>
          <w:lang w:val="ru-RU" w:eastAsia="ru-RU"/>
        </w:rPr>
        <w:t>&lt; 1.5</w:t>
      </w:r>
      <w:proofErr w:type="gramEnd"/>
      <w:r w:rsidRPr="00833D13">
        <w:rPr>
          <w:color w:val="auto"/>
          <w:sz w:val="24"/>
          <w:szCs w:val="24"/>
          <w:lang w:val="ru-RU" w:eastAsia="ru-RU"/>
        </w:rPr>
        <w:t xml:space="preserve"> с.</w:t>
      </w:r>
    </w:p>
    <w:p w:rsidR="00833D13" w:rsidRPr="00833D13" w:rsidRDefault="00833D13" w:rsidP="00833D13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Уровень багов: критических багов = 0 в продакшене в течение 30 дней после релиза.</w:t>
      </w:r>
    </w:p>
    <w:p w:rsidR="00833D13" w:rsidRPr="00833D13" w:rsidRDefault="0033674F" w:rsidP="00833D13">
      <w:pPr>
        <w:spacing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  <w:r w:rsidRPr="0033674F">
        <w:rPr>
          <w:noProof/>
          <w:color w:val="auto"/>
          <w:sz w:val="24"/>
          <w:szCs w:val="24"/>
          <w:lang w:val="ru-RU" w:eastAsia="ru-RU"/>
          <w14:ligatures w14:val="standardContextual"/>
        </w:rPr>
      </w:r>
      <w:r w:rsidR="0033674F" w:rsidRPr="0033674F">
        <w:rPr>
          <w:noProof/>
          <w:color w:val="auto"/>
          <w:sz w:val="24"/>
          <w:szCs w:val="24"/>
          <w:lang w:val="ru-RU" w:eastAsia="ru-RU"/>
          <w14:ligatures w14:val="standardContextual"/>
        </w:rPr>
        <w:pict>
          <v:rect id="_x0000_i1077" alt="" style="width:467.75pt;height:.05pt;mso-width-percent:0;mso-height-percent:0;mso-width-percent:0;mso-height-percent:0" o:hralign="center" o:hrstd="t" o:hr="t" fillcolor="#a0a0a0" stroked="f"/>
        </w:pic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0"/>
        <w:rPr>
          <w:b/>
          <w:bCs/>
          <w:color w:val="auto"/>
          <w:kern w:val="36"/>
          <w:sz w:val="48"/>
          <w:szCs w:val="48"/>
          <w:lang w:val="ru-RU" w:eastAsia="ru-RU"/>
        </w:rPr>
      </w:pPr>
      <w:r w:rsidRPr="00833D13">
        <w:rPr>
          <w:b/>
          <w:bCs/>
          <w:color w:val="auto"/>
          <w:kern w:val="36"/>
          <w:sz w:val="48"/>
          <w:szCs w:val="48"/>
          <w:lang w:val="ru-RU" w:eastAsia="ru-RU"/>
        </w:rPr>
        <w:t>9. Документация проекта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Документация должна быть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мультиуровневая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и доступна в репозитории /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Confluence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:</w:t>
      </w:r>
    </w:p>
    <w:p w:rsidR="00833D13" w:rsidRPr="00833D13" w:rsidRDefault="00833D13" w:rsidP="00833D13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Техническое задание (ТЗ) — функциональные и нефункциональные требования.</w:t>
      </w:r>
    </w:p>
    <w:p w:rsidR="00833D13" w:rsidRPr="00833D13" w:rsidRDefault="00833D13" w:rsidP="00833D13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Архитектурная</w:t>
      </w:r>
      <w:r w:rsidRPr="00833D13">
        <w:rPr>
          <w:color w:val="auto"/>
          <w:sz w:val="24"/>
          <w:szCs w:val="24"/>
          <w:lang w:eastAsia="ru-RU"/>
        </w:rPr>
        <w:t xml:space="preserve"> </w:t>
      </w:r>
      <w:r w:rsidRPr="00833D13">
        <w:rPr>
          <w:color w:val="auto"/>
          <w:sz w:val="24"/>
          <w:szCs w:val="24"/>
          <w:lang w:val="ru-RU" w:eastAsia="ru-RU"/>
        </w:rPr>
        <w:t>документация</w:t>
      </w:r>
      <w:r w:rsidRPr="00833D13">
        <w:rPr>
          <w:color w:val="auto"/>
          <w:sz w:val="24"/>
          <w:szCs w:val="24"/>
          <w:lang w:eastAsia="ru-RU"/>
        </w:rPr>
        <w:t xml:space="preserve"> — </w:t>
      </w:r>
      <w:r w:rsidRPr="00833D13">
        <w:rPr>
          <w:color w:val="auto"/>
          <w:sz w:val="24"/>
          <w:szCs w:val="24"/>
          <w:lang w:val="ru-RU" w:eastAsia="ru-RU"/>
        </w:rPr>
        <w:t>диаграммы</w:t>
      </w:r>
      <w:r w:rsidRPr="00833D13">
        <w:rPr>
          <w:color w:val="auto"/>
          <w:sz w:val="24"/>
          <w:szCs w:val="24"/>
          <w:lang w:eastAsia="ru-RU"/>
        </w:rPr>
        <w:t>, ERD, sequence diagrams, API contracts (</w:t>
      </w:r>
      <w:proofErr w:type="spellStart"/>
      <w:r w:rsidRPr="00833D13">
        <w:rPr>
          <w:color w:val="auto"/>
          <w:sz w:val="24"/>
          <w:szCs w:val="24"/>
          <w:lang w:eastAsia="ru-RU"/>
        </w:rPr>
        <w:t>OpenAPI</w:t>
      </w:r>
      <w:proofErr w:type="spellEnd"/>
      <w:r w:rsidRPr="00833D13">
        <w:rPr>
          <w:color w:val="auto"/>
          <w:sz w:val="24"/>
          <w:szCs w:val="24"/>
          <w:lang w:eastAsia="ru-RU"/>
        </w:rPr>
        <w:t>/Swagger).</w:t>
      </w:r>
    </w:p>
    <w:p w:rsidR="00833D13" w:rsidRPr="00833D13" w:rsidRDefault="00833D13" w:rsidP="00833D13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Руководства пользователя — по ролям: кладовщик, менеджер закупок, аналитик.</w:t>
      </w:r>
    </w:p>
    <w:p w:rsidR="00833D13" w:rsidRPr="00833D13" w:rsidRDefault="00833D13" w:rsidP="00833D13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eastAsia="ru-RU"/>
        </w:rPr>
      </w:pPr>
      <w:r w:rsidRPr="00833D13">
        <w:rPr>
          <w:color w:val="auto"/>
          <w:sz w:val="24"/>
          <w:szCs w:val="24"/>
          <w:lang w:eastAsia="ru-RU"/>
        </w:rPr>
        <w:t xml:space="preserve">DevOps / Infra docs — </w:t>
      </w:r>
      <w:r w:rsidRPr="00833D13">
        <w:rPr>
          <w:color w:val="auto"/>
          <w:sz w:val="24"/>
          <w:szCs w:val="24"/>
          <w:lang w:val="ru-RU" w:eastAsia="ru-RU"/>
        </w:rPr>
        <w:t>деплой</w:t>
      </w:r>
      <w:r w:rsidRPr="00833D13">
        <w:rPr>
          <w:color w:val="auto"/>
          <w:sz w:val="24"/>
          <w:szCs w:val="24"/>
          <w:lang w:eastAsia="ru-RU"/>
        </w:rPr>
        <w:t xml:space="preserve">, </w:t>
      </w:r>
      <w:r w:rsidRPr="00833D13">
        <w:rPr>
          <w:color w:val="auto"/>
          <w:sz w:val="24"/>
          <w:szCs w:val="24"/>
          <w:lang w:val="ru-RU" w:eastAsia="ru-RU"/>
        </w:rPr>
        <w:t>конфигурации</w:t>
      </w:r>
      <w:r w:rsidRPr="00833D13">
        <w:rPr>
          <w:color w:val="auto"/>
          <w:sz w:val="24"/>
          <w:szCs w:val="24"/>
          <w:lang w:eastAsia="ru-RU"/>
        </w:rPr>
        <w:t>, backup/restore, runbooks.</w:t>
      </w:r>
    </w:p>
    <w:p w:rsidR="00833D13" w:rsidRPr="00833D13" w:rsidRDefault="00833D13" w:rsidP="00833D13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Security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policy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— RBAC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matrix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, правила хранения и обработки данных.</w:t>
      </w:r>
    </w:p>
    <w:p w:rsidR="00833D13" w:rsidRPr="00833D13" w:rsidRDefault="00833D13" w:rsidP="00833D13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proofErr w:type="spellStart"/>
      <w:r w:rsidRPr="00833D13">
        <w:rPr>
          <w:color w:val="auto"/>
          <w:sz w:val="24"/>
          <w:szCs w:val="24"/>
          <w:lang w:val="ru-RU" w:eastAsia="ru-RU"/>
        </w:rPr>
        <w:t>MLOps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docs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—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pipeline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обучения, метрики моделей, валидация.</w:t>
      </w:r>
    </w:p>
    <w:p w:rsidR="00833D13" w:rsidRPr="00833D13" w:rsidRDefault="00833D13" w:rsidP="00833D13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Тестовая документация — планы тестирования, чек-листы, отчёты о тестах.</w:t>
      </w:r>
    </w:p>
    <w:p w:rsidR="00833D13" w:rsidRPr="00833D13" w:rsidRDefault="00833D13" w:rsidP="00833D13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API документация —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OpenAPI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спецификации, примеры запросов.</w:t>
      </w:r>
    </w:p>
    <w:p w:rsidR="00833D13" w:rsidRPr="00833D13" w:rsidRDefault="00833D13" w:rsidP="00833D13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proofErr w:type="spellStart"/>
      <w:r w:rsidRPr="00833D13">
        <w:rPr>
          <w:color w:val="auto"/>
          <w:sz w:val="24"/>
          <w:szCs w:val="24"/>
          <w:lang w:val="ru-RU" w:eastAsia="ru-RU"/>
        </w:rPr>
        <w:t>Release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Notes — журнал обновлений.</w:t>
      </w:r>
    </w:p>
    <w:p w:rsidR="00833D13" w:rsidRPr="00833D13" w:rsidRDefault="00833D13" w:rsidP="00833D13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FAQ и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Troubleshooting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— частые проблемы и их решения.</w:t>
      </w:r>
    </w:p>
    <w:p w:rsidR="00833D13" w:rsidRPr="00833D13" w:rsidRDefault="0033674F" w:rsidP="00833D13">
      <w:pPr>
        <w:spacing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  <w:r w:rsidRPr="0033674F">
        <w:rPr>
          <w:noProof/>
          <w:color w:val="auto"/>
          <w:sz w:val="24"/>
          <w:szCs w:val="24"/>
          <w:lang w:val="ru-RU" w:eastAsia="ru-RU"/>
          <w14:ligatures w14:val="standardContextual"/>
        </w:rPr>
      </w:r>
      <w:r w:rsidR="0033674F" w:rsidRPr="0033674F">
        <w:rPr>
          <w:noProof/>
          <w:color w:val="auto"/>
          <w:sz w:val="24"/>
          <w:szCs w:val="24"/>
          <w:lang w:val="ru-RU" w:eastAsia="ru-RU"/>
          <w14:ligatures w14:val="standardContextual"/>
        </w:rPr>
        <w:pict>
          <v:rect id="_x0000_i1076" alt="" style="width:467.75pt;height:.05pt;mso-width-percent:0;mso-height-percent:0;mso-width-percent:0;mso-height-percent:0" o:hralign="center" o:hrstd="t" o:hr="t" fillcolor="#a0a0a0" stroked="f"/>
        </w:pic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0"/>
        <w:rPr>
          <w:b/>
          <w:bCs/>
          <w:color w:val="auto"/>
          <w:kern w:val="36"/>
          <w:sz w:val="48"/>
          <w:szCs w:val="48"/>
          <w:lang w:val="ru-RU" w:eastAsia="ru-RU"/>
        </w:rPr>
      </w:pPr>
      <w:r w:rsidRPr="00833D13">
        <w:rPr>
          <w:b/>
          <w:bCs/>
          <w:color w:val="auto"/>
          <w:kern w:val="36"/>
          <w:sz w:val="48"/>
          <w:szCs w:val="48"/>
          <w:lang w:val="ru-RU" w:eastAsia="ru-RU"/>
        </w:rPr>
        <w:t>10. Общий вывод — знания и улучшения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Что можно получить в ходе разработки</w:t>
      </w:r>
    </w:p>
    <w:p w:rsidR="00833D13" w:rsidRPr="00833D13" w:rsidRDefault="00833D13" w:rsidP="00833D13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Практический опыт проектирования интегрированных решений (WMS + POS + ERP).</w:t>
      </w:r>
    </w:p>
    <w:p w:rsidR="00833D13" w:rsidRPr="00833D13" w:rsidRDefault="00833D13" w:rsidP="00833D13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Навыки построения ML-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пайплайна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для прогнозирования спроса в ритейле.</w:t>
      </w:r>
    </w:p>
    <w:p w:rsidR="00833D13" w:rsidRPr="00833D13" w:rsidRDefault="00833D13" w:rsidP="00833D13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Опыт работы с микросервисами, очередями сообщений и высоконагруженными системами.</w:t>
      </w:r>
    </w:p>
    <w:p w:rsidR="00833D13" w:rsidRPr="00833D13" w:rsidRDefault="00833D13" w:rsidP="00833D13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Понимание бизнес-процессов розничной сети и оптимизации запасов.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outlineLvl w:val="1"/>
        <w:rPr>
          <w:b/>
          <w:bCs/>
          <w:color w:val="auto"/>
          <w:sz w:val="36"/>
          <w:szCs w:val="36"/>
          <w:lang w:val="ru-RU" w:eastAsia="ru-RU"/>
        </w:rPr>
      </w:pPr>
      <w:r w:rsidRPr="00833D13">
        <w:rPr>
          <w:b/>
          <w:bCs/>
          <w:color w:val="auto"/>
          <w:sz w:val="36"/>
          <w:szCs w:val="36"/>
          <w:lang w:val="ru-RU" w:eastAsia="ru-RU"/>
        </w:rPr>
        <w:t>Возможные доработки и улучшения (фичи «на будущее»)</w:t>
      </w:r>
    </w:p>
    <w:p w:rsidR="00833D13" w:rsidRPr="00833D13" w:rsidRDefault="00833D13" w:rsidP="00833D13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Автоматизация динамического ценообразования (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markdowns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для стареющих товаров).</w:t>
      </w:r>
    </w:p>
    <w:p w:rsidR="00833D13" w:rsidRPr="00833D13" w:rsidRDefault="00833D13" w:rsidP="00833D13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Оптимизация маршрутов перемещения на основе налогов/стоимости перевозки.</w:t>
      </w:r>
    </w:p>
    <w:p w:rsidR="00833D13" w:rsidRPr="00833D13" w:rsidRDefault="00833D13" w:rsidP="00833D13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Advanced ML: модели с учётом промо-кампаний, погоды, событий.</w:t>
      </w:r>
    </w:p>
    <w:p w:rsidR="00833D13" w:rsidRPr="00833D13" w:rsidRDefault="00833D13" w:rsidP="00833D13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Симулятор запасов (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what-if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analysis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) для оценки сценариев закупок.</w:t>
      </w:r>
    </w:p>
    <w:p w:rsidR="00833D13" w:rsidRPr="00833D13" w:rsidRDefault="00833D13" w:rsidP="00833D13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lastRenderedPageBreak/>
        <w:t>Полная интеграция с поставщиками через EDI и автоматическое согласование сроков.</w:t>
      </w:r>
    </w:p>
    <w:p w:rsidR="00833D13" w:rsidRPr="00833D13" w:rsidRDefault="00833D13" w:rsidP="00833D13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Интернет вещей (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IoT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): датчики на складах для контроля температуры/влажности (для скоропортящихся товаров).</w:t>
      </w:r>
    </w:p>
    <w:p w:rsidR="00833D13" w:rsidRPr="00833D13" w:rsidRDefault="0033674F" w:rsidP="00833D13">
      <w:pPr>
        <w:spacing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  <w:r w:rsidRPr="0033674F">
        <w:rPr>
          <w:noProof/>
          <w:color w:val="auto"/>
          <w:sz w:val="24"/>
          <w:szCs w:val="24"/>
          <w:lang w:val="ru-RU" w:eastAsia="ru-RU"/>
          <w14:ligatures w14:val="standardContextual"/>
        </w:rPr>
      </w:r>
      <w:r w:rsidR="0033674F" w:rsidRPr="0033674F">
        <w:rPr>
          <w:noProof/>
          <w:color w:val="auto"/>
          <w:sz w:val="24"/>
          <w:szCs w:val="24"/>
          <w:lang w:val="ru-RU" w:eastAsia="ru-RU"/>
          <w14:ligatures w14:val="standardContextual"/>
        </w:rPr>
        <w:pict>
          <v:rect id="_x0000_i1075" alt="" style="width:467.75pt;height:.05pt;mso-width-percent:0;mso-height-percent:0;mso-width-percent:0;mso-height-percent:0" o:hralign="center" o:hrstd="t" o:hr="t" fillcolor="#a0a0a0" stroked="f"/>
        </w:pic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Если хотите, могу сразу:</w:t>
      </w:r>
    </w:p>
    <w:p w:rsidR="00833D13" w:rsidRPr="00833D13" w:rsidRDefault="00833D13" w:rsidP="00833D13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Сгенерировать чёткий план задач (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backlog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) с задачами для спринтов (в формате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Jira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-эпиков/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тасков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).</w:t>
      </w:r>
    </w:p>
    <w:p w:rsidR="00833D13" w:rsidRPr="00833D13" w:rsidRDefault="00833D13" w:rsidP="00833D13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 xml:space="preserve">Сделать ER-диаграмму и пример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OpenAPI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для ключевого API (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products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,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stocks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,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movements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, PO).</w:t>
      </w:r>
    </w:p>
    <w:p w:rsidR="00833D13" w:rsidRPr="00833D13" w:rsidRDefault="00833D13" w:rsidP="00833D13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Подготовить визуальные макеты (PNG) основных экранов (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dashboard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>, карточка товара, мобильный экран приёма).</w:t>
      </w: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</w:p>
    <w:p w:rsidR="00833D13" w:rsidRPr="00833D13" w:rsidRDefault="00833D13" w:rsidP="00833D13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4"/>
          <w:szCs w:val="24"/>
          <w:lang w:val="ru-RU" w:eastAsia="ru-RU"/>
        </w:rPr>
      </w:pPr>
      <w:r w:rsidRPr="00833D13">
        <w:rPr>
          <w:color w:val="auto"/>
          <w:sz w:val="24"/>
          <w:szCs w:val="24"/>
          <w:lang w:val="ru-RU" w:eastAsia="ru-RU"/>
        </w:rPr>
        <w:t>Скажите, что предпочтительнее — я сразу подготовлю выбранный артефакт в следующем сообщении (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backlog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/ ERD / </w:t>
      </w:r>
      <w:proofErr w:type="spellStart"/>
      <w:r w:rsidRPr="00833D13">
        <w:rPr>
          <w:color w:val="auto"/>
          <w:sz w:val="24"/>
          <w:szCs w:val="24"/>
          <w:lang w:val="ru-RU" w:eastAsia="ru-RU"/>
        </w:rPr>
        <w:t>OpenAPI</w:t>
      </w:r>
      <w:proofErr w:type="spellEnd"/>
      <w:r w:rsidRPr="00833D13">
        <w:rPr>
          <w:color w:val="auto"/>
          <w:sz w:val="24"/>
          <w:szCs w:val="24"/>
          <w:lang w:val="ru-RU" w:eastAsia="ru-RU"/>
        </w:rPr>
        <w:t xml:space="preserve"> / макеты).</w:t>
      </w:r>
    </w:p>
    <w:p w:rsidR="001C7435" w:rsidRPr="00833D13" w:rsidRDefault="001C7435" w:rsidP="00833D13">
      <w:pPr>
        <w:rPr>
          <w:lang w:val="ru-RU"/>
        </w:rPr>
      </w:pPr>
    </w:p>
    <w:sectPr w:rsidR="001C7435" w:rsidRPr="00833D13" w:rsidSect="00A4682B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1582A380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85AA314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180B29C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968323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A348B3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4FE26A5"/>
    <w:multiLevelType w:val="multilevel"/>
    <w:tmpl w:val="7058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7847A9"/>
    <w:multiLevelType w:val="multilevel"/>
    <w:tmpl w:val="B892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8084C"/>
    <w:multiLevelType w:val="multilevel"/>
    <w:tmpl w:val="D478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241D6"/>
    <w:multiLevelType w:val="multilevel"/>
    <w:tmpl w:val="D30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08721E"/>
    <w:multiLevelType w:val="multilevel"/>
    <w:tmpl w:val="72AA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3C627C"/>
    <w:multiLevelType w:val="multilevel"/>
    <w:tmpl w:val="F422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70B9D"/>
    <w:multiLevelType w:val="multilevel"/>
    <w:tmpl w:val="6BA8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21392B"/>
    <w:multiLevelType w:val="multilevel"/>
    <w:tmpl w:val="CBF8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8C59C8"/>
    <w:multiLevelType w:val="multilevel"/>
    <w:tmpl w:val="0A9E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E4810"/>
    <w:multiLevelType w:val="multilevel"/>
    <w:tmpl w:val="BAF0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73458D"/>
    <w:multiLevelType w:val="multilevel"/>
    <w:tmpl w:val="FAFE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3709F3"/>
    <w:multiLevelType w:val="multilevel"/>
    <w:tmpl w:val="ACAC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7F47A4"/>
    <w:multiLevelType w:val="multilevel"/>
    <w:tmpl w:val="61A8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2F0BAA"/>
    <w:multiLevelType w:val="hybridMultilevel"/>
    <w:tmpl w:val="38628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716CB7"/>
    <w:multiLevelType w:val="multilevel"/>
    <w:tmpl w:val="F9F2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6D15B2"/>
    <w:multiLevelType w:val="multilevel"/>
    <w:tmpl w:val="E23E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5016FB"/>
    <w:multiLevelType w:val="multilevel"/>
    <w:tmpl w:val="9A0E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674F52"/>
    <w:multiLevelType w:val="multilevel"/>
    <w:tmpl w:val="7088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2E0AAF"/>
    <w:multiLevelType w:val="hybridMultilevel"/>
    <w:tmpl w:val="19D41E88"/>
    <w:lvl w:ilvl="0" w:tplc="AE2A087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CFE6162">
      <w:start w:val="1"/>
      <w:numFmt w:val="lowerLetter"/>
      <w:lvlText w:val="%2"/>
      <w:lvlJc w:val="left"/>
      <w:pPr>
        <w:ind w:left="15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8C892A8">
      <w:start w:val="1"/>
      <w:numFmt w:val="lowerRoman"/>
      <w:lvlText w:val="%3"/>
      <w:lvlJc w:val="left"/>
      <w:pPr>
        <w:ind w:left="22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158092A">
      <w:start w:val="1"/>
      <w:numFmt w:val="decimal"/>
      <w:lvlText w:val="%4"/>
      <w:lvlJc w:val="left"/>
      <w:pPr>
        <w:ind w:left="29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A549DD4">
      <w:start w:val="1"/>
      <w:numFmt w:val="lowerLetter"/>
      <w:lvlText w:val="%5"/>
      <w:lvlJc w:val="left"/>
      <w:pPr>
        <w:ind w:left="36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21A05AE">
      <w:start w:val="1"/>
      <w:numFmt w:val="lowerRoman"/>
      <w:lvlText w:val="%6"/>
      <w:lvlJc w:val="left"/>
      <w:pPr>
        <w:ind w:left="43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772682C">
      <w:start w:val="1"/>
      <w:numFmt w:val="decimal"/>
      <w:lvlText w:val="%7"/>
      <w:lvlJc w:val="left"/>
      <w:pPr>
        <w:ind w:left="51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F2C53FE">
      <w:start w:val="1"/>
      <w:numFmt w:val="lowerLetter"/>
      <w:lvlText w:val="%8"/>
      <w:lvlJc w:val="left"/>
      <w:pPr>
        <w:ind w:left="58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C10B426">
      <w:start w:val="1"/>
      <w:numFmt w:val="lowerRoman"/>
      <w:lvlText w:val="%9"/>
      <w:lvlJc w:val="left"/>
      <w:pPr>
        <w:ind w:left="65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422D6BE5"/>
    <w:multiLevelType w:val="multilevel"/>
    <w:tmpl w:val="FA68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9924E5"/>
    <w:multiLevelType w:val="multilevel"/>
    <w:tmpl w:val="582A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9A4F42"/>
    <w:multiLevelType w:val="multilevel"/>
    <w:tmpl w:val="DD26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B2490"/>
    <w:multiLevelType w:val="multilevel"/>
    <w:tmpl w:val="AADC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8953D7"/>
    <w:multiLevelType w:val="multilevel"/>
    <w:tmpl w:val="3886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21FC0"/>
    <w:multiLevelType w:val="multilevel"/>
    <w:tmpl w:val="738A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4A1E07"/>
    <w:multiLevelType w:val="multilevel"/>
    <w:tmpl w:val="74F4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866CDC"/>
    <w:multiLevelType w:val="multilevel"/>
    <w:tmpl w:val="025C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7A1E3F"/>
    <w:multiLevelType w:val="multilevel"/>
    <w:tmpl w:val="2C36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DB57C5"/>
    <w:multiLevelType w:val="multilevel"/>
    <w:tmpl w:val="D4B8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7B346E"/>
    <w:multiLevelType w:val="multilevel"/>
    <w:tmpl w:val="5B28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EB6B4C"/>
    <w:multiLevelType w:val="multilevel"/>
    <w:tmpl w:val="4222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0153F5"/>
    <w:multiLevelType w:val="multilevel"/>
    <w:tmpl w:val="519A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1563F4"/>
    <w:multiLevelType w:val="multilevel"/>
    <w:tmpl w:val="970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9E44DF"/>
    <w:multiLevelType w:val="multilevel"/>
    <w:tmpl w:val="ACEE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A16BE9"/>
    <w:multiLevelType w:val="multilevel"/>
    <w:tmpl w:val="1EBE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D03DD1"/>
    <w:multiLevelType w:val="multilevel"/>
    <w:tmpl w:val="545E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464268">
    <w:abstractNumId w:val="18"/>
  </w:num>
  <w:num w:numId="2" w16cid:durableId="110495917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5870996">
    <w:abstractNumId w:val="9"/>
  </w:num>
  <w:num w:numId="4" w16cid:durableId="901865098">
    <w:abstractNumId w:val="38"/>
  </w:num>
  <w:num w:numId="5" w16cid:durableId="1813054673">
    <w:abstractNumId w:val="16"/>
  </w:num>
  <w:num w:numId="6" w16cid:durableId="815338665">
    <w:abstractNumId w:val="35"/>
  </w:num>
  <w:num w:numId="7" w16cid:durableId="132675402">
    <w:abstractNumId w:val="24"/>
  </w:num>
  <w:num w:numId="8" w16cid:durableId="1158154420">
    <w:abstractNumId w:val="13"/>
  </w:num>
  <w:num w:numId="9" w16cid:durableId="2062509989">
    <w:abstractNumId w:val="12"/>
  </w:num>
  <w:num w:numId="10" w16cid:durableId="172502148">
    <w:abstractNumId w:val="5"/>
  </w:num>
  <w:num w:numId="11" w16cid:durableId="298649089">
    <w:abstractNumId w:val="10"/>
  </w:num>
  <w:num w:numId="12" w16cid:durableId="1249660579">
    <w:abstractNumId w:val="36"/>
  </w:num>
  <w:num w:numId="13" w16cid:durableId="246303800">
    <w:abstractNumId w:val="6"/>
  </w:num>
  <w:num w:numId="14" w16cid:durableId="1698039026">
    <w:abstractNumId w:val="29"/>
  </w:num>
  <w:num w:numId="15" w16cid:durableId="1223448968">
    <w:abstractNumId w:val="31"/>
  </w:num>
  <w:num w:numId="16" w16cid:durableId="632829529">
    <w:abstractNumId w:val="37"/>
  </w:num>
  <w:num w:numId="17" w16cid:durableId="1230075820">
    <w:abstractNumId w:val="21"/>
  </w:num>
  <w:num w:numId="18" w16cid:durableId="1929000610">
    <w:abstractNumId w:val="26"/>
  </w:num>
  <w:num w:numId="19" w16cid:durableId="653291150">
    <w:abstractNumId w:val="14"/>
  </w:num>
  <w:num w:numId="20" w16cid:durableId="1743332612">
    <w:abstractNumId w:val="40"/>
  </w:num>
  <w:num w:numId="21" w16cid:durableId="987518677">
    <w:abstractNumId w:val="22"/>
  </w:num>
  <w:num w:numId="22" w16cid:durableId="1063985406">
    <w:abstractNumId w:val="34"/>
  </w:num>
  <w:num w:numId="23" w16cid:durableId="1497964651">
    <w:abstractNumId w:val="30"/>
  </w:num>
  <w:num w:numId="24" w16cid:durableId="1150632473">
    <w:abstractNumId w:val="27"/>
  </w:num>
  <w:num w:numId="25" w16cid:durableId="308479648">
    <w:abstractNumId w:val="39"/>
  </w:num>
  <w:num w:numId="26" w16cid:durableId="1264218059">
    <w:abstractNumId w:val="28"/>
  </w:num>
  <w:num w:numId="27" w16cid:durableId="238173094">
    <w:abstractNumId w:val="15"/>
  </w:num>
  <w:num w:numId="28" w16cid:durableId="1458186270">
    <w:abstractNumId w:val="8"/>
  </w:num>
  <w:num w:numId="29" w16cid:durableId="318002872">
    <w:abstractNumId w:val="19"/>
  </w:num>
  <w:num w:numId="30" w16cid:durableId="1118328793">
    <w:abstractNumId w:val="17"/>
  </w:num>
  <w:num w:numId="31" w16cid:durableId="2008091564">
    <w:abstractNumId w:val="32"/>
  </w:num>
  <w:num w:numId="32" w16cid:durableId="1366754676">
    <w:abstractNumId w:val="7"/>
  </w:num>
  <w:num w:numId="33" w16cid:durableId="43648046">
    <w:abstractNumId w:val="33"/>
  </w:num>
  <w:num w:numId="34" w16cid:durableId="1726250103">
    <w:abstractNumId w:val="11"/>
  </w:num>
  <w:num w:numId="35" w16cid:durableId="672953513">
    <w:abstractNumId w:val="20"/>
  </w:num>
  <w:num w:numId="36" w16cid:durableId="1492259116">
    <w:abstractNumId w:val="25"/>
  </w:num>
  <w:num w:numId="37" w16cid:durableId="1317297227">
    <w:abstractNumId w:val="4"/>
  </w:num>
  <w:num w:numId="38" w16cid:durableId="996802859">
    <w:abstractNumId w:val="3"/>
  </w:num>
  <w:num w:numId="39" w16cid:durableId="1514494592">
    <w:abstractNumId w:val="2"/>
  </w:num>
  <w:num w:numId="40" w16cid:durableId="2104639999">
    <w:abstractNumId w:val="1"/>
  </w:num>
  <w:num w:numId="41" w16cid:durableId="210194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textFile"/>
    <w:query w:val="SELECT * FROM `Лист1$` 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FD"/>
    <w:rsid w:val="0002584A"/>
    <w:rsid w:val="000C7719"/>
    <w:rsid w:val="001C7435"/>
    <w:rsid w:val="001D19FD"/>
    <w:rsid w:val="002144B7"/>
    <w:rsid w:val="0025457C"/>
    <w:rsid w:val="0033674F"/>
    <w:rsid w:val="0037260E"/>
    <w:rsid w:val="00382A41"/>
    <w:rsid w:val="003C5F7C"/>
    <w:rsid w:val="005365E6"/>
    <w:rsid w:val="005C7861"/>
    <w:rsid w:val="00612595"/>
    <w:rsid w:val="00642D7C"/>
    <w:rsid w:val="00653C8E"/>
    <w:rsid w:val="00692B7B"/>
    <w:rsid w:val="006B3791"/>
    <w:rsid w:val="006E3838"/>
    <w:rsid w:val="007A59FB"/>
    <w:rsid w:val="00833D13"/>
    <w:rsid w:val="00956932"/>
    <w:rsid w:val="009E2BAF"/>
    <w:rsid w:val="00A4682B"/>
    <w:rsid w:val="00AC45C1"/>
    <w:rsid w:val="00C257A5"/>
    <w:rsid w:val="00C33D6B"/>
    <w:rsid w:val="00CC560C"/>
    <w:rsid w:val="00D11EF7"/>
    <w:rsid w:val="00DC1156"/>
    <w:rsid w:val="00EC6464"/>
    <w:rsid w:val="00F249C1"/>
    <w:rsid w:val="00F5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7EB57"/>
  <w15:chartTrackingRefBased/>
  <w15:docId w15:val="{6C1808EE-356E-2C4F-A8A0-375FADBE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215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lang w:val="en-US"/>
      <w14:ligatures w14:val="none"/>
    </w:rPr>
  </w:style>
  <w:style w:type="paragraph" w:styleId="1">
    <w:name w:val="heading 1"/>
    <w:basedOn w:val="a0"/>
    <w:link w:val="10"/>
    <w:uiPriority w:val="9"/>
    <w:qFormat/>
    <w:rsid w:val="00833D13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color w:val="auto"/>
      <w:kern w:val="36"/>
      <w:sz w:val="48"/>
      <w:szCs w:val="48"/>
      <w:lang w:val="ru-RU" w:eastAsia="ru-RU"/>
    </w:rPr>
  </w:style>
  <w:style w:type="paragraph" w:styleId="20">
    <w:name w:val="heading 2"/>
    <w:basedOn w:val="a0"/>
    <w:link w:val="21"/>
    <w:uiPriority w:val="9"/>
    <w:qFormat/>
    <w:rsid w:val="00833D13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color w:val="auto"/>
      <w:sz w:val="36"/>
      <w:szCs w:val="36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A46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49C1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833D1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1">
    <w:name w:val="Заголовок 2 Знак"/>
    <w:basedOn w:val="a1"/>
    <w:link w:val="20"/>
    <w:uiPriority w:val="9"/>
    <w:rsid w:val="00833D13"/>
    <w:rPr>
      <w:rFonts w:ascii="Times New Roman" w:eastAsia="Times New Roman" w:hAnsi="Times New Roman" w:cs="Times New Roman"/>
      <w:b/>
      <w:bCs/>
      <w:sz w:val="36"/>
      <w:szCs w:val="36"/>
      <w:lang w:eastAsia="ru-RU"/>
      <w14:ligatures w14:val="none"/>
    </w:rPr>
  </w:style>
  <w:style w:type="paragraph" w:customStyle="1" w:styleId="p1">
    <w:name w:val="p1"/>
    <w:basedOn w:val="a0"/>
    <w:rsid w:val="00833D13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ru-RU" w:eastAsia="ru-RU"/>
    </w:rPr>
  </w:style>
  <w:style w:type="character" w:customStyle="1" w:styleId="s1">
    <w:name w:val="s1"/>
    <w:basedOn w:val="a1"/>
    <w:rsid w:val="00833D13"/>
  </w:style>
  <w:style w:type="character" w:customStyle="1" w:styleId="s2">
    <w:name w:val="s2"/>
    <w:basedOn w:val="a1"/>
    <w:rsid w:val="00833D13"/>
  </w:style>
  <w:style w:type="paragraph" w:customStyle="1" w:styleId="p2">
    <w:name w:val="p2"/>
    <w:basedOn w:val="a0"/>
    <w:rsid w:val="00833D13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ru-RU" w:eastAsia="ru-RU"/>
    </w:rPr>
  </w:style>
  <w:style w:type="character" w:customStyle="1" w:styleId="s3">
    <w:name w:val="s3"/>
    <w:basedOn w:val="a1"/>
    <w:rsid w:val="00833D13"/>
  </w:style>
  <w:style w:type="paragraph" w:styleId="a6">
    <w:name w:val="No Spacing"/>
    <w:uiPriority w:val="1"/>
    <w:qFormat/>
    <w:rsid w:val="0037260E"/>
    <w:pPr>
      <w:spacing w:after="0" w:line="240" w:lineRule="auto"/>
      <w:ind w:left="2532" w:firstLine="415"/>
      <w:jc w:val="both"/>
    </w:pPr>
    <w:rPr>
      <w:rFonts w:ascii="Times New Roman" w:eastAsia="Times New Roman" w:hAnsi="Times New Roman" w:cs="Times New Roman"/>
      <w:color w:val="000000"/>
      <w:sz w:val="28"/>
      <w:lang w:val="en-US"/>
      <w14:ligatures w14:val="none"/>
    </w:rPr>
  </w:style>
  <w:style w:type="paragraph" w:styleId="a">
    <w:name w:val="List Bullet"/>
    <w:basedOn w:val="a0"/>
    <w:uiPriority w:val="99"/>
    <w:unhideWhenUsed/>
    <w:rsid w:val="00F52153"/>
    <w:pPr>
      <w:numPr>
        <w:numId w:val="37"/>
      </w:numPr>
      <w:contextualSpacing/>
    </w:pPr>
  </w:style>
  <w:style w:type="paragraph" w:styleId="2">
    <w:name w:val="List Bullet 2"/>
    <w:basedOn w:val="a0"/>
    <w:uiPriority w:val="99"/>
    <w:unhideWhenUsed/>
    <w:rsid w:val="00F52153"/>
    <w:pPr>
      <w:numPr>
        <w:numId w:val="38"/>
      </w:numPr>
      <w:contextualSpacing/>
    </w:pPr>
  </w:style>
  <w:style w:type="paragraph" w:styleId="3">
    <w:name w:val="List Bullet 3"/>
    <w:basedOn w:val="a0"/>
    <w:uiPriority w:val="99"/>
    <w:unhideWhenUsed/>
    <w:rsid w:val="00F52153"/>
    <w:pPr>
      <w:numPr>
        <w:numId w:val="39"/>
      </w:numPr>
      <w:contextualSpacing/>
    </w:pPr>
  </w:style>
  <w:style w:type="paragraph" w:styleId="4">
    <w:name w:val="List Bullet 4"/>
    <w:basedOn w:val="a0"/>
    <w:uiPriority w:val="99"/>
    <w:unhideWhenUsed/>
    <w:rsid w:val="00F52153"/>
    <w:pPr>
      <w:numPr>
        <w:numId w:val="40"/>
      </w:numPr>
      <w:contextualSpacing/>
    </w:pPr>
  </w:style>
  <w:style w:type="paragraph" w:styleId="5">
    <w:name w:val="List Bullet 5"/>
    <w:basedOn w:val="a0"/>
    <w:uiPriority w:val="99"/>
    <w:unhideWhenUsed/>
    <w:rsid w:val="00F52153"/>
    <w:pPr>
      <w:numPr>
        <w:numId w:val="4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winsiller/Documents/Something/Unik/&#1064;&#1072;&#1073;&#1083;&#1086;&#1085;&#1099;%20&#1050;&#1056;&#1050;&#1055;%20&#1051;&#1080;&#1089;&#1090;&#1099;%20&#1079;&#1072;&#1076;&#1072;&#1085;&#1080;&#1103;,%20&#1090;&#1080;&#1090;&#1091;&#1083;&#1100;&#1085;&#1099;&#1080;&#774;%20&#1083;&#1080;&#1089;&#1090;%20&#1080;%20&#1086;&#1090;&#1079;&#1099;&#1074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Шаблоны КРКП Листы задания, титульный лист и отзыва.dotx</Template>
  <TotalTime>55</TotalTime>
  <Pages>9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3</cp:revision>
  <dcterms:created xsi:type="dcterms:W3CDTF">2025-09-15T16:14:00Z</dcterms:created>
  <dcterms:modified xsi:type="dcterms:W3CDTF">2025-09-17T14:03:00Z</dcterms:modified>
</cp:coreProperties>
</file>